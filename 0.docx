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DE3F819" w14:textId="77777777" w:rsidTr="00BA382E">
        <w:trPr>
          <w:trHeight w:val="3015"/>
        </w:trPr>
        <w:tc>
          <w:tcPr>
            <w:tcW w:w="3600" w:type="dxa"/>
            <w:vAlign w:val="bottom"/>
          </w:tcPr>
          <w:p w14:paraId="253AC4B1" w14:textId="246F2A70" w:rsidR="001B2ABD" w:rsidRDefault="00781D19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26FF0F3" wp14:editId="7B4233DA">
                  <wp:extent cx="1533525" cy="1712817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2" cy="17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A98738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43EDF4B" w14:textId="27BD5088" w:rsidR="001B2ABD" w:rsidRPr="005106FB" w:rsidRDefault="00293005" w:rsidP="001B2ABD">
            <w:pPr>
              <w:pStyle w:val="Subtitle"/>
              <w:rPr>
                <w:sz w:val="60"/>
                <w:szCs w:val="60"/>
              </w:rPr>
            </w:pPr>
            <w:proofErr w:type="spellStart"/>
            <w:r w:rsidRPr="005106FB">
              <w:rPr>
                <w:sz w:val="60"/>
                <w:szCs w:val="60"/>
              </w:rPr>
              <w:t>Jann</w:t>
            </w:r>
            <w:r w:rsidR="00095FCF" w:rsidRPr="005106FB">
              <w:rPr>
                <w:sz w:val="60"/>
                <w:szCs w:val="60"/>
              </w:rPr>
              <w:t>atul</w:t>
            </w:r>
            <w:proofErr w:type="spellEnd"/>
            <w:r w:rsidR="00095FCF" w:rsidRPr="005106FB">
              <w:rPr>
                <w:sz w:val="60"/>
                <w:szCs w:val="60"/>
              </w:rPr>
              <w:t xml:space="preserve"> Ferdous </w:t>
            </w:r>
            <w:proofErr w:type="spellStart"/>
            <w:r w:rsidR="00095FCF" w:rsidRPr="005106FB">
              <w:rPr>
                <w:sz w:val="60"/>
                <w:szCs w:val="60"/>
              </w:rPr>
              <w:t>Shova</w:t>
            </w:r>
            <w:proofErr w:type="spellEnd"/>
          </w:p>
          <w:p w14:paraId="24C72D0D" w14:textId="77777777" w:rsidR="00095FCF" w:rsidRPr="00095FCF" w:rsidRDefault="00095FCF" w:rsidP="00095FCF"/>
          <w:p w14:paraId="763582B3" w14:textId="34397F3F" w:rsidR="00293005" w:rsidRPr="00293005" w:rsidRDefault="00293005" w:rsidP="00293005"/>
        </w:tc>
      </w:tr>
      <w:tr w:rsidR="001B2ABD" w14:paraId="0F3F67BC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EFAB71AEEDD446ADB0DDADC20F1D245F"/>
              </w:placeholder>
              <w:temporary/>
              <w:showingPlcHdr/>
              <w15:appearance w15:val="hidden"/>
            </w:sdtPr>
            <w:sdtEndPr/>
            <w:sdtContent>
              <w:p w14:paraId="2DB1C6A7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A1B54E8" w14:textId="50233776" w:rsidR="00036450" w:rsidRDefault="00036450" w:rsidP="00781D19"/>
          <w:p w14:paraId="2594FCA8" w14:textId="77777777" w:rsidR="00036450" w:rsidRDefault="00036450" w:rsidP="00036450"/>
          <w:sdt>
            <w:sdtPr>
              <w:id w:val="-1954003311"/>
              <w:placeholder>
                <w:docPart w:val="7C8831C68DDC4877A5C3EA02DBD42C39"/>
              </w:placeholder>
              <w:temporary/>
              <w:showingPlcHdr/>
              <w15:appearance w15:val="hidden"/>
            </w:sdtPr>
            <w:sdtEndPr/>
            <w:sdtContent>
              <w:p w14:paraId="5FAD919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5"/>
              <w:gridCol w:w="2790"/>
            </w:tblGrid>
            <w:tr w:rsidR="00BA382E" w14:paraId="50EB8675" w14:textId="77777777" w:rsidTr="00D66D63">
              <w:tc>
                <w:tcPr>
                  <w:tcW w:w="505" w:type="dxa"/>
                </w:tcPr>
                <w:p w14:paraId="01DA7C0A" w14:textId="77777777" w:rsidR="00BA382E" w:rsidRDefault="00BA382E" w:rsidP="00BA382E">
                  <w:r>
                    <w:rPr>
                      <w:noProof/>
                    </w:rPr>
                    <w:drawing>
                      <wp:inline distT="0" distB="0" distL="0" distR="0" wp14:anchorId="7DD649E2" wp14:editId="20DD6F4B">
                        <wp:extent cx="152400" cy="1524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0" w:type="dxa"/>
                </w:tcPr>
                <w:p w14:paraId="35D53F56" w14:textId="77777777" w:rsidR="00BA382E" w:rsidRDefault="00BA382E" w:rsidP="00BA382E">
                  <w:r>
                    <w:t>Shovaaziz2409@gmail.com</w:t>
                  </w:r>
                </w:p>
              </w:tc>
            </w:tr>
            <w:tr w:rsidR="00BA382E" w14:paraId="43A49B3F" w14:textId="77777777" w:rsidTr="00D66D63">
              <w:tc>
                <w:tcPr>
                  <w:tcW w:w="505" w:type="dxa"/>
                </w:tcPr>
                <w:p w14:paraId="76921A88" w14:textId="77777777" w:rsidR="00BA382E" w:rsidRDefault="00BA382E" w:rsidP="00BA382E">
                  <w:r>
                    <w:rPr>
                      <w:noProof/>
                    </w:rPr>
                    <w:drawing>
                      <wp:inline distT="0" distB="0" distL="0" distR="0" wp14:anchorId="6A036463" wp14:editId="1F2F297F">
                        <wp:extent cx="152400" cy="1524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0" w:type="dxa"/>
                </w:tcPr>
                <w:p w14:paraId="5E10C00D" w14:textId="77777777" w:rsidR="00BA382E" w:rsidRDefault="00BA382E" w:rsidP="00BA382E">
                  <w:r>
                    <w:t>01882982090</w:t>
                  </w:r>
                </w:p>
              </w:tc>
            </w:tr>
            <w:tr w:rsidR="00BA382E" w14:paraId="5751E227" w14:textId="77777777" w:rsidTr="00D66D63">
              <w:trPr>
                <w:trHeight w:val="117"/>
              </w:trPr>
              <w:tc>
                <w:tcPr>
                  <w:tcW w:w="505" w:type="dxa"/>
                </w:tcPr>
                <w:p w14:paraId="1CE4A8A4" w14:textId="77777777" w:rsidR="00BA382E" w:rsidRDefault="00BA382E" w:rsidP="00BA382E">
                  <w:r>
                    <w:rPr>
                      <w:noProof/>
                    </w:rPr>
                    <w:drawing>
                      <wp:inline distT="0" distB="0" distL="0" distR="0" wp14:anchorId="6F57A674" wp14:editId="1099AE9F">
                        <wp:extent cx="161925" cy="161925"/>
                        <wp:effectExtent l="0" t="0" r="9525" b="952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0" w:type="dxa"/>
                </w:tcPr>
                <w:p w14:paraId="0B264C83" w14:textId="77777777" w:rsidR="00BA382E" w:rsidRDefault="00BA382E" w:rsidP="00BA382E"/>
              </w:tc>
            </w:tr>
            <w:tr w:rsidR="00BA382E" w14:paraId="7BCCE0BA" w14:textId="77777777" w:rsidTr="00D66D63">
              <w:tc>
                <w:tcPr>
                  <w:tcW w:w="505" w:type="dxa"/>
                </w:tcPr>
                <w:p w14:paraId="7B5DE495" w14:textId="77777777" w:rsidR="00BA382E" w:rsidRDefault="00BA382E" w:rsidP="00BA382E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2CCD49D" wp14:editId="3705767C">
                        <wp:extent cx="183515" cy="183515"/>
                        <wp:effectExtent l="0" t="0" r="6985" b="698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515" cy="183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0" w:type="dxa"/>
                </w:tcPr>
                <w:p w14:paraId="5C170FFA" w14:textId="77777777" w:rsidR="00BA382E" w:rsidRDefault="00BA382E" w:rsidP="00BA382E">
                  <w:r>
                    <w:t>Shova24</w:t>
                  </w:r>
                </w:p>
              </w:tc>
            </w:tr>
          </w:tbl>
          <w:p w14:paraId="6095CD65" w14:textId="77777777" w:rsidR="004D3011" w:rsidRDefault="004D3011" w:rsidP="004D3011"/>
          <w:sdt>
            <w:sdtPr>
              <w:id w:val="-1444214663"/>
              <w:placeholder>
                <w:docPart w:val="5E24AC2B286B4F448CB3DB02B445EE77"/>
              </w:placeholder>
              <w:temporary/>
              <w:showingPlcHdr/>
              <w15:appearance w15:val="hidden"/>
            </w:sdtPr>
            <w:sdtEndPr/>
            <w:sdtContent>
              <w:p w14:paraId="314FDFA2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sdt>
            <w:sdtPr>
              <w:id w:val="1444813694"/>
              <w:placeholder>
                <w:docPart w:val="15F8114EE5A446489B27C9BCF600CBA8"/>
              </w:placeholder>
              <w:temporary/>
              <w:showingPlcHdr/>
              <w15:appearance w15:val="hidden"/>
            </w:sdtPr>
            <w:sdtEndPr/>
            <w:sdtContent>
              <w:p w14:paraId="60430BF0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3C9987CECD7A4C4A8F39A6AA7FAE196D"/>
              </w:placeholder>
              <w:temporary/>
              <w:showingPlcHdr/>
              <w15:appearance w15:val="hidden"/>
            </w:sdtPr>
            <w:sdtEndPr/>
            <w:sdtContent>
              <w:p w14:paraId="072DE379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DCEAE2CF86914BFBBD91A4A9A08332F0"/>
              </w:placeholder>
              <w:temporary/>
              <w:showingPlcHdr/>
              <w15:appearance w15:val="hidden"/>
            </w:sdtPr>
            <w:sdtEndPr/>
            <w:sdtContent>
              <w:p w14:paraId="067C5CB2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2B1D6C37E64846829CD412B368204C3E"/>
              </w:placeholder>
              <w:temporary/>
              <w:showingPlcHdr/>
              <w15:appearance w15:val="hidden"/>
            </w:sdtPr>
            <w:sdtEndPr/>
            <w:sdtContent>
              <w:p w14:paraId="6BFCD3EE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5D5B454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B62B704FD7B4F71A1963A2F549A288C"/>
              </w:placeholder>
              <w:temporary/>
              <w:showingPlcHdr/>
              <w15:appearance w15:val="hidden"/>
            </w:sdtPr>
            <w:sdtEndPr/>
            <w:sdtContent>
              <w:p w14:paraId="117E6DEC" w14:textId="6B20BD29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A4BAD22" w14:textId="55912127" w:rsidR="00036450" w:rsidRDefault="00781D19" w:rsidP="00B359E4">
            <w:pPr>
              <w:pStyle w:val="Heading4"/>
            </w:pPr>
            <w:proofErr w:type="spellStart"/>
            <w:proofErr w:type="gramStart"/>
            <w:r>
              <w:t>B.Sc</w:t>
            </w:r>
            <w:proofErr w:type="spellEnd"/>
            <w:proofErr w:type="gramEnd"/>
            <w:r>
              <w:t xml:space="preserve"> in Software Engineering</w:t>
            </w:r>
          </w:p>
          <w:p w14:paraId="3BB1BDFE" w14:textId="584B1011" w:rsidR="00781D19" w:rsidRDefault="00781D19" w:rsidP="00781D19">
            <w:r>
              <w:t xml:space="preserve">Daffodil International University </w:t>
            </w:r>
          </w:p>
          <w:p w14:paraId="52B437BD" w14:textId="31F3E4A7" w:rsidR="00781D19" w:rsidRDefault="00781D19" w:rsidP="00781D19">
            <w:proofErr w:type="gramStart"/>
            <w:r>
              <w:t>CGPA :</w:t>
            </w:r>
            <w:proofErr w:type="gramEnd"/>
            <w:r>
              <w:t xml:space="preserve"> 3.97</w:t>
            </w:r>
          </w:p>
          <w:p w14:paraId="7497B5EE" w14:textId="365C1019" w:rsidR="00781D19" w:rsidRPr="00781D19" w:rsidRDefault="00781D19" w:rsidP="00781D19">
            <w:r>
              <w:t xml:space="preserve">Currently a </w:t>
            </w:r>
            <w:proofErr w:type="gramStart"/>
            <w:r>
              <w:t>Student</w:t>
            </w:r>
            <w:proofErr w:type="gramEnd"/>
            <w:r>
              <w:t xml:space="preserve"> of 12</w:t>
            </w:r>
            <w:r w:rsidRPr="00781D19">
              <w:rPr>
                <w:vertAlign w:val="superscript"/>
              </w:rPr>
              <w:t>th</w:t>
            </w:r>
            <w:r>
              <w:t xml:space="preserve"> Semester</w:t>
            </w:r>
          </w:p>
          <w:p w14:paraId="69C3F68F" w14:textId="77777777" w:rsidR="00036450" w:rsidRDefault="00036450" w:rsidP="00036450"/>
          <w:p w14:paraId="0DB9CD8C" w14:textId="37E66E6F" w:rsidR="00036450" w:rsidRDefault="00781D19" w:rsidP="00781D19">
            <w:pPr>
              <w:pStyle w:val="Heading4"/>
            </w:pPr>
            <w:r>
              <w:t>HS</w:t>
            </w:r>
            <w:r w:rsidR="00550E8C">
              <w:t>C – GPA 5.00, year 2016</w:t>
            </w:r>
          </w:p>
          <w:p w14:paraId="08CFC982" w14:textId="4034AFC4" w:rsidR="00550E8C" w:rsidRPr="00550E8C" w:rsidRDefault="00550E8C" w:rsidP="00550E8C">
            <w:pPr>
              <w:rPr>
                <w:b/>
                <w:bCs/>
              </w:rPr>
            </w:pPr>
            <w:r w:rsidRPr="00550E8C">
              <w:rPr>
                <w:b/>
                <w:bCs/>
              </w:rPr>
              <w:t>SSC - GPA- 4.94, year 2014</w:t>
            </w:r>
          </w:p>
          <w:sdt>
            <w:sdtPr>
              <w:id w:val="1001553383"/>
              <w:placeholder>
                <w:docPart w:val="E7F2E41997B443DD956EB9B03571676E"/>
              </w:placeholder>
              <w:temporary/>
              <w:showingPlcHdr/>
              <w15:appearance w15:val="hidden"/>
            </w:sdtPr>
            <w:sdtEndPr/>
            <w:sdtContent>
              <w:p w14:paraId="2C0F25D7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C2B6280" w14:textId="77777777" w:rsidR="00036450" w:rsidRDefault="006E4FA3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4C6BDA75D3EB4FBF88EC27BDE801791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[Company Name]</w:t>
                </w:r>
              </w:sdtContent>
            </w:sdt>
            <w:r w:rsidR="00036450">
              <w:t xml:space="preserve"> </w:t>
            </w:r>
            <w:r w:rsidR="00036450" w:rsidRPr="00036450">
              <w:t xml:space="preserve"> </w:t>
            </w:r>
            <w:sdt>
              <w:sdtPr>
                <w:id w:val="-1167319978"/>
                <w:placeholder>
                  <w:docPart w:val="DC70C22E49BB43138A7B67BC70F93336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t>[Job Title]</w:t>
                </w:r>
              </w:sdtContent>
            </w:sdt>
          </w:p>
          <w:p w14:paraId="076EA796" w14:textId="77777777" w:rsidR="00036450" w:rsidRPr="00036450" w:rsidRDefault="006E4FA3" w:rsidP="00B359E4">
            <w:pPr>
              <w:pStyle w:val="Date"/>
            </w:pPr>
            <w:sdt>
              <w:sdtPr>
                <w:id w:val="157580464"/>
                <w:placeholder>
                  <w:docPart w:val="5EF74160459C4A4DB7D917AD603C336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sdt>
              <w:sdtPr>
                <w:id w:val="-1101104884"/>
                <w:placeholder>
                  <w:docPart w:val="68C09FA712E04693AC3616DE1E02399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[To]</w:t>
                </w:r>
              </w:sdtContent>
            </w:sdt>
          </w:p>
          <w:p w14:paraId="3B1FEC3A" w14:textId="77777777" w:rsidR="00036450" w:rsidRDefault="006E4FA3" w:rsidP="00036450">
            <w:sdt>
              <w:sdtPr>
                <w:id w:val="2029511879"/>
                <w:placeholder>
                  <w:docPart w:val="9EB848777806481A8053C98F5A7ADFC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  <w:r w:rsidR="00036450" w:rsidRPr="00036450">
              <w:t xml:space="preserve"> </w:t>
            </w:r>
          </w:p>
          <w:p w14:paraId="52B63287" w14:textId="77777777" w:rsidR="004D3011" w:rsidRDefault="004D3011" w:rsidP="00036450"/>
          <w:p w14:paraId="32BD4D7F" w14:textId="77777777" w:rsidR="004D3011" w:rsidRPr="004D3011" w:rsidRDefault="006E4FA3" w:rsidP="00B359E4">
            <w:pPr>
              <w:pStyle w:val="Heading4"/>
              <w:rPr>
                <w:bCs/>
              </w:rPr>
            </w:pPr>
            <w:sdt>
              <w:sdtPr>
                <w:id w:val="1349680342"/>
                <w:placeholder>
                  <w:docPart w:val="184AE3E6FBB14862BFA0BFA70B47A900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901015838"/>
                <w:placeholder>
                  <w:docPart w:val="6907B7DB54C5496CB160E682DB15D4D9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2352BC8F" w14:textId="77777777" w:rsidR="004D3011" w:rsidRPr="004D3011" w:rsidRDefault="006E4FA3" w:rsidP="00B359E4">
            <w:pPr>
              <w:pStyle w:val="Date"/>
            </w:pPr>
            <w:sdt>
              <w:sdtPr>
                <w:id w:val="1427539568"/>
                <w:placeholder>
                  <w:docPart w:val="D7CB10A564AF4F4B8BA3DEF0E1A497EB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-1046213544"/>
                <w:placeholder>
                  <w:docPart w:val="824E7E5377474662BD8735F49921AB9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38186F00" w14:textId="77777777" w:rsidR="004D3011" w:rsidRPr="004D3011" w:rsidRDefault="006E4FA3" w:rsidP="004D3011">
            <w:sdt>
              <w:sdtPr>
                <w:id w:val="-448162616"/>
                <w:placeholder>
                  <w:docPart w:val="B48F5BA045D44506B3EC187F52A06AB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1C671D8E" w14:textId="77777777" w:rsidR="004D3011" w:rsidRDefault="004D3011" w:rsidP="00036450"/>
          <w:p w14:paraId="3AE5A029" w14:textId="77777777" w:rsidR="004D3011" w:rsidRPr="004D3011" w:rsidRDefault="006E4FA3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47F1A8D57E9543458622BA380E95BF82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0F24B30726794F63A5DE9DDAE4BC2FDF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163E1AFD" w14:textId="77777777" w:rsidR="004D3011" w:rsidRPr="004D3011" w:rsidRDefault="006E4FA3" w:rsidP="00B359E4">
            <w:pPr>
              <w:pStyle w:val="Date"/>
            </w:pPr>
            <w:sdt>
              <w:sdtPr>
                <w:id w:val="-1949918139"/>
                <w:placeholder>
                  <w:docPart w:val="EFE3AF5B4F654A2CAC38D33A2B55236B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CCE2384C13B94BCBB0DD4C1B64C72C2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679E2A6F" w14:textId="77777777" w:rsidR="004D3011" w:rsidRPr="004D3011" w:rsidRDefault="006E4FA3" w:rsidP="004D3011">
            <w:sdt>
              <w:sdtPr>
                <w:id w:val="-1480993500"/>
                <w:placeholder>
                  <w:docPart w:val="DA44C3FBE84E4C87BA4CCF142292C53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39CECBF3" w14:textId="77777777" w:rsidR="004D3011" w:rsidRDefault="004D3011" w:rsidP="00036450"/>
          <w:sdt>
            <w:sdtPr>
              <w:id w:val="1669594239"/>
              <w:placeholder>
                <w:docPart w:val="F1241D524DAC40D388396A1023DA3E0D"/>
              </w:placeholder>
              <w:temporary/>
              <w:showingPlcHdr/>
              <w15:appearance w15:val="hidden"/>
            </w:sdtPr>
            <w:sdtEndPr/>
            <w:sdtContent>
              <w:p w14:paraId="4D730B22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17EF9BB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6D906B4" wp14:editId="6EE2F7A3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0E7B40E3" w14:textId="77777777" w:rsidR="0043117B" w:rsidRDefault="006E4FA3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3297E" w14:textId="77777777" w:rsidR="006E4FA3" w:rsidRDefault="006E4FA3" w:rsidP="000C45FF">
      <w:r>
        <w:separator/>
      </w:r>
    </w:p>
  </w:endnote>
  <w:endnote w:type="continuationSeparator" w:id="0">
    <w:p w14:paraId="5C926F9A" w14:textId="77777777" w:rsidR="006E4FA3" w:rsidRDefault="006E4FA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0B16E" w14:textId="77777777" w:rsidR="006E4FA3" w:rsidRDefault="006E4FA3" w:rsidP="000C45FF">
      <w:r>
        <w:separator/>
      </w:r>
    </w:p>
  </w:footnote>
  <w:footnote w:type="continuationSeparator" w:id="0">
    <w:p w14:paraId="7D6FAAAA" w14:textId="77777777" w:rsidR="006E4FA3" w:rsidRDefault="006E4FA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508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AC34578" wp14:editId="404CE4A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05"/>
    <w:rsid w:val="0001752A"/>
    <w:rsid w:val="00036450"/>
    <w:rsid w:val="00094499"/>
    <w:rsid w:val="00095FCF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300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106FB"/>
    <w:rsid w:val="005262AC"/>
    <w:rsid w:val="00550E8C"/>
    <w:rsid w:val="005E39D5"/>
    <w:rsid w:val="00600670"/>
    <w:rsid w:val="0062123A"/>
    <w:rsid w:val="00646E75"/>
    <w:rsid w:val="006771D0"/>
    <w:rsid w:val="006E4FA3"/>
    <w:rsid w:val="006E7D37"/>
    <w:rsid w:val="00715FCB"/>
    <w:rsid w:val="0073240D"/>
    <w:rsid w:val="00743101"/>
    <w:rsid w:val="00764C9F"/>
    <w:rsid w:val="007775E1"/>
    <w:rsid w:val="00781D19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A382E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2206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C7FA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AB71AEEDD446ADB0DDADC20F1D2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0B1CC-48FC-4EAD-B2EF-C70C25CAECE8}"/>
      </w:docPartPr>
      <w:docPartBody>
        <w:p w:rsidR="00000000" w:rsidRDefault="00CF68CC">
          <w:pPr>
            <w:pStyle w:val="EFAB71AEEDD446ADB0DDADC20F1D245F"/>
          </w:pPr>
          <w:r w:rsidRPr="00D5459D">
            <w:t>Profile</w:t>
          </w:r>
        </w:p>
      </w:docPartBody>
    </w:docPart>
    <w:docPart>
      <w:docPartPr>
        <w:name w:val="7C8831C68DDC4877A5C3EA02DBD42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B04B1-611B-4D34-93AE-2A1139252143}"/>
      </w:docPartPr>
      <w:docPartBody>
        <w:p w:rsidR="00000000" w:rsidRDefault="00CF68CC">
          <w:pPr>
            <w:pStyle w:val="7C8831C68DDC4877A5C3EA02DBD42C39"/>
          </w:pPr>
          <w:r w:rsidRPr="00CB0055">
            <w:t>Contact</w:t>
          </w:r>
        </w:p>
      </w:docPartBody>
    </w:docPart>
    <w:docPart>
      <w:docPartPr>
        <w:name w:val="5E24AC2B286B4F448CB3DB02B445E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33C9F-ACDD-4AA2-BCCD-822CC4773436}"/>
      </w:docPartPr>
      <w:docPartBody>
        <w:p w:rsidR="00000000" w:rsidRDefault="00CF68CC">
          <w:pPr>
            <w:pStyle w:val="5E24AC2B286B4F448CB3DB02B445EE77"/>
          </w:pPr>
          <w:r w:rsidRPr="00CB0055">
            <w:t>Hobbies</w:t>
          </w:r>
        </w:p>
      </w:docPartBody>
    </w:docPart>
    <w:docPart>
      <w:docPartPr>
        <w:name w:val="15F8114EE5A446489B27C9BCF600C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C69C0-970A-4D15-932F-E10581FBA491}"/>
      </w:docPartPr>
      <w:docPartBody>
        <w:p w:rsidR="00000000" w:rsidRDefault="00CF68CC">
          <w:pPr>
            <w:pStyle w:val="15F8114EE5A446489B27C9BCF600CBA8"/>
          </w:pPr>
          <w:r w:rsidRPr="004D3011">
            <w:t>Hobby #1</w:t>
          </w:r>
        </w:p>
      </w:docPartBody>
    </w:docPart>
    <w:docPart>
      <w:docPartPr>
        <w:name w:val="3C9987CECD7A4C4A8F39A6AA7FAE1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81132-FA68-4784-AF25-99DCDC233451}"/>
      </w:docPartPr>
      <w:docPartBody>
        <w:p w:rsidR="00000000" w:rsidRDefault="00CF68CC">
          <w:pPr>
            <w:pStyle w:val="3C9987CECD7A4C4A8F39A6AA7FAE196D"/>
          </w:pPr>
          <w:r w:rsidRPr="004D3011">
            <w:t>Hobby #2</w:t>
          </w:r>
        </w:p>
      </w:docPartBody>
    </w:docPart>
    <w:docPart>
      <w:docPartPr>
        <w:name w:val="DCEAE2CF86914BFBBD91A4A9A0833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C612C-E583-4026-BCBB-CDD55641BE86}"/>
      </w:docPartPr>
      <w:docPartBody>
        <w:p w:rsidR="00000000" w:rsidRDefault="00CF68CC">
          <w:pPr>
            <w:pStyle w:val="DCEAE2CF86914BFBBD91A4A9A08332F0"/>
          </w:pPr>
          <w:r w:rsidRPr="004D3011">
            <w:t>Hobby #3</w:t>
          </w:r>
        </w:p>
      </w:docPartBody>
    </w:docPart>
    <w:docPart>
      <w:docPartPr>
        <w:name w:val="2B1D6C37E64846829CD412B368204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0B13-6E0D-46E7-BEF0-9833C423492B}"/>
      </w:docPartPr>
      <w:docPartBody>
        <w:p w:rsidR="00000000" w:rsidRDefault="00CF68CC">
          <w:pPr>
            <w:pStyle w:val="2B1D6C37E64846829CD412B368204C3E"/>
          </w:pPr>
          <w:r w:rsidRPr="004D3011">
            <w:t>Hobby #4</w:t>
          </w:r>
        </w:p>
      </w:docPartBody>
    </w:docPart>
    <w:docPart>
      <w:docPartPr>
        <w:name w:val="EB62B704FD7B4F71A1963A2F549A2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4DE11-0410-466A-8DBD-6C634B02A131}"/>
      </w:docPartPr>
      <w:docPartBody>
        <w:p w:rsidR="00000000" w:rsidRDefault="00CF68CC">
          <w:pPr>
            <w:pStyle w:val="EB62B704FD7B4F71A1963A2F549A288C"/>
          </w:pPr>
          <w:r w:rsidRPr="00036450">
            <w:t>EDUCATION</w:t>
          </w:r>
        </w:p>
      </w:docPartBody>
    </w:docPart>
    <w:docPart>
      <w:docPartPr>
        <w:name w:val="E7F2E41997B443DD956EB9B035716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81254-8BF5-4FC9-89D9-2B327815B03A}"/>
      </w:docPartPr>
      <w:docPartBody>
        <w:p w:rsidR="00000000" w:rsidRDefault="00CF68CC">
          <w:pPr>
            <w:pStyle w:val="E7F2E41997B443DD956EB9B03571676E"/>
          </w:pPr>
          <w:r w:rsidRPr="00036450">
            <w:t>WORK EXPERIENCE</w:t>
          </w:r>
        </w:p>
      </w:docPartBody>
    </w:docPart>
    <w:docPart>
      <w:docPartPr>
        <w:name w:val="4C6BDA75D3EB4FBF88EC27BDE8017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084E2-A521-4D0A-B777-50D265B39567}"/>
      </w:docPartPr>
      <w:docPartBody>
        <w:p w:rsidR="00000000" w:rsidRDefault="00CF68CC">
          <w:pPr>
            <w:pStyle w:val="4C6BDA75D3EB4FBF88EC27BDE8017916"/>
          </w:pPr>
          <w:r w:rsidRPr="00036450">
            <w:t>[Company Name]</w:t>
          </w:r>
        </w:p>
      </w:docPartBody>
    </w:docPart>
    <w:docPart>
      <w:docPartPr>
        <w:name w:val="DC70C22E49BB43138A7B67BC70F93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DC964-2A1A-4910-B576-F06ECE1CD3F0}"/>
      </w:docPartPr>
      <w:docPartBody>
        <w:p w:rsidR="00000000" w:rsidRDefault="00CF68CC">
          <w:pPr>
            <w:pStyle w:val="DC70C22E49BB43138A7B67BC70F93336"/>
          </w:pPr>
          <w:r w:rsidRPr="00036450">
            <w:t>[Job Title]</w:t>
          </w:r>
        </w:p>
      </w:docPartBody>
    </w:docPart>
    <w:docPart>
      <w:docPartPr>
        <w:name w:val="5EF74160459C4A4DB7D917AD603C3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FB796-BEE9-4236-A625-AF1C55CC9252}"/>
      </w:docPartPr>
      <w:docPartBody>
        <w:p w:rsidR="00000000" w:rsidRDefault="00CF68CC">
          <w:pPr>
            <w:pStyle w:val="5EF74160459C4A4DB7D917AD603C336E"/>
          </w:pPr>
          <w:r w:rsidRPr="00036450">
            <w:t>[Dates From]</w:t>
          </w:r>
        </w:p>
      </w:docPartBody>
    </w:docPart>
    <w:docPart>
      <w:docPartPr>
        <w:name w:val="68C09FA712E04693AC3616DE1E023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ECF89-CBA2-4B1F-B129-8FACC219FEAE}"/>
      </w:docPartPr>
      <w:docPartBody>
        <w:p w:rsidR="00000000" w:rsidRDefault="00CF68CC">
          <w:pPr>
            <w:pStyle w:val="68C09FA712E04693AC3616DE1E023996"/>
          </w:pPr>
          <w:r w:rsidRPr="00036450">
            <w:t>[To]</w:t>
          </w:r>
        </w:p>
      </w:docPartBody>
    </w:docPart>
    <w:docPart>
      <w:docPartPr>
        <w:name w:val="9EB848777806481A8053C98F5A7AD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7529C-30A0-4466-8629-DF15AF3F6E15}"/>
      </w:docPartPr>
      <w:docPartBody>
        <w:p w:rsidR="00000000" w:rsidRDefault="00CF68CC">
          <w:pPr>
            <w:pStyle w:val="9EB848777806481A8053C98F5A7ADFCD"/>
          </w:pPr>
          <w:r w:rsidRPr="00036450">
            <w:t xml:space="preserve">[Describe your responsibilities and achievements in terms of </w:t>
          </w:r>
          <w:r w:rsidRPr="00036450">
            <w:t>impact and results. Use examples but keep in short.]</w:t>
          </w:r>
        </w:p>
      </w:docPartBody>
    </w:docPart>
    <w:docPart>
      <w:docPartPr>
        <w:name w:val="184AE3E6FBB14862BFA0BFA70B47A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2B0D5-D671-4B92-BEA4-79552ED10B3F}"/>
      </w:docPartPr>
      <w:docPartBody>
        <w:p w:rsidR="00000000" w:rsidRDefault="00CF68CC">
          <w:pPr>
            <w:pStyle w:val="184AE3E6FBB14862BFA0BFA70B47A900"/>
          </w:pPr>
          <w:r w:rsidRPr="004D3011">
            <w:t>[Company Name]</w:t>
          </w:r>
        </w:p>
      </w:docPartBody>
    </w:docPart>
    <w:docPart>
      <w:docPartPr>
        <w:name w:val="6907B7DB54C5496CB160E682DB15D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145B3-EBB7-463F-A8A6-7B2476E87C23}"/>
      </w:docPartPr>
      <w:docPartBody>
        <w:p w:rsidR="00000000" w:rsidRDefault="00CF68CC">
          <w:pPr>
            <w:pStyle w:val="6907B7DB54C5496CB160E682DB15D4D9"/>
          </w:pPr>
          <w:r w:rsidRPr="004D3011">
            <w:t>[Job Title]</w:t>
          </w:r>
        </w:p>
      </w:docPartBody>
    </w:docPart>
    <w:docPart>
      <w:docPartPr>
        <w:name w:val="D7CB10A564AF4F4B8BA3DEF0E1A49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2E7B8-CE3F-4BCD-9658-58C7739A67B9}"/>
      </w:docPartPr>
      <w:docPartBody>
        <w:p w:rsidR="00000000" w:rsidRDefault="00CF68CC">
          <w:pPr>
            <w:pStyle w:val="D7CB10A564AF4F4B8BA3DEF0E1A497EB"/>
          </w:pPr>
          <w:r w:rsidRPr="004D3011">
            <w:t>[Dates From]</w:t>
          </w:r>
        </w:p>
      </w:docPartBody>
    </w:docPart>
    <w:docPart>
      <w:docPartPr>
        <w:name w:val="824E7E5377474662BD8735F49921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35222-7BFA-4202-8138-961413A3EB58}"/>
      </w:docPartPr>
      <w:docPartBody>
        <w:p w:rsidR="00000000" w:rsidRDefault="00CF68CC">
          <w:pPr>
            <w:pStyle w:val="824E7E5377474662BD8735F49921AB9D"/>
          </w:pPr>
          <w:r w:rsidRPr="004D3011">
            <w:t>[To]</w:t>
          </w:r>
        </w:p>
      </w:docPartBody>
    </w:docPart>
    <w:docPart>
      <w:docPartPr>
        <w:name w:val="B48F5BA045D44506B3EC187F52A06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41504-4E7D-4509-9897-3FAC4C2538F0}"/>
      </w:docPartPr>
      <w:docPartBody>
        <w:p w:rsidR="00000000" w:rsidRDefault="00CF68CC">
          <w:pPr>
            <w:pStyle w:val="B48F5BA045D44506B3EC187F52A06ABF"/>
          </w:pPr>
          <w:r w:rsidRPr="004D3011">
            <w:t xml:space="preserve">[Describe your responsibilities and achievements in terms of impact and results. Use </w:t>
          </w:r>
          <w:r w:rsidRPr="004D3011">
            <w:t>examples but keep in short.]</w:t>
          </w:r>
        </w:p>
      </w:docPartBody>
    </w:docPart>
    <w:docPart>
      <w:docPartPr>
        <w:name w:val="47F1A8D57E9543458622BA380E95B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357FE-AAFC-4638-A4C3-635FC6A150EC}"/>
      </w:docPartPr>
      <w:docPartBody>
        <w:p w:rsidR="00000000" w:rsidRDefault="00CF68CC">
          <w:pPr>
            <w:pStyle w:val="47F1A8D57E9543458622BA380E95BF82"/>
          </w:pPr>
          <w:r w:rsidRPr="004D3011">
            <w:t>[Company Name]</w:t>
          </w:r>
        </w:p>
      </w:docPartBody>
    </w:docPart>
    <w:docPart>
      <w:docPartPr>
        <w:name w:val="0F24B30726794F63A5DE9DDAE4BC2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29767-0B55-47A8-B556-79EF51A06E71}"/>
      </w:docPartPr>
      <w:docPartBody>
        <w:p w:rsidR="00000000" w:rsidRDefault="00CF68CC">
          <w:pPr>
            <w:pStyle w:val="0F24B30726794F63A5DE9DDAE4BC2FDF"/>
          </w:pPr>
          <w:r w:rsidRPr="004D3011">
            <w:t>[Job Title]</w:t>
          </w:r>
        </w:p>
      </w:docPartBody>
    </w:docPart>
    <w:docPart>
      <w:docPartPr>
        <w:name w:val="EFE3AF5B4F654A2CAC38D33A2B552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E8918-6A4D-49FD-A607-0D5FFCB44288}"/>
      </w:docPartPr>
      <w:docPartBody>
        <w:p w:rsidR="00000000" w:rsidRDefault="00CF68CC">
          <w:pPr>
            <w:pStyle w:val="EFE3AF5B4F654A2CAC38D33A2B55236B"/>
          </w:pPr>
          <w:r w:rsidRPr="004D3011">
            <w:t>[Dates From]</w:t>
          </w:r>
        </w:p>
      </w:docPartBody>
    </w:docPart>
    <w:docPart>
      <w:docPartPr>
        <w:name w:val="CCE2384C13B94BCBB0DD4C1B64C7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3C002-A381-4FCC-B664-513360D552C9}"/>
      </w:docPartPr>
      <w:docPartBody>
        <w:p w:rsidR="00000000" w:rsidRDefault="00CF68CC">
          <w:pPr>
            <w:pStyle w:val="CCE2384C13B94BCBB0DD4C1B64C72C21"/>
          </w:pPr>
          <w:r w:rsidRPr="004D3011">
            <w:t>[To]</w:t>
          </w:r>
        </w:p>
      </w:docPartBody>
    </w:docPart>
    <w:docPart>
      <w:docPartPr>
        <w:name w:val="DA44C3FBE84E4C87BA4CCF142292C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5E4B8-07D0-47F8-8D9C-F4B0368BC839}"/>
      </w:docPartPr>
      <w:docPartBody>
        <w:p w:rsidR="00000000" w:rsidRDefault="00CF68CC">
          <w:pPr>
            <w:pStyle w:val="DA44C3FBE84E4C87BA4CCF142292C53B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F1241D524DAC40D388396A1023DA3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A22AA-7839-4989-B975-A0ACDF1B67F8}"/>
      </w:docPartPr>
      <w:docPartBody>
        <w:p w:rsidR="00000000" w:rsidRDefault="00CF68CC">
          <w:pPr>
            <w:pStyle w:val="F1241D524DAC40D388396A1023DA3E0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DD"/>
    <w:rsid w:val="000F0FDD"/>
    <w:rsid w:val="00C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1FB6E026B046578FEF1F0352807A33">
    <w:name w:val="101FB6E026B046578FEF1F0352807A33"/>
  </w:style>
  <w:style w:type="paragraph" w:customStyle="1" w:styleId="ED18F3785E074533A141D138F588D1CF">
    <w:name w:val="ED18F3785E074533A141D138F588D1CF"/>
  </w:style>
  <w:style w:type="paragraph" w:customStyle="1" w:styleId="EFAB71AEEDD446ADB0DDADC20F1D245F">
    <w:name w:val="EFAB71AEEDD446ADB0DDADC20F1D245F"/>
  </w:style>
  <w:style w:type="paragraph" w:customStyle="1" w:styleId="93EBF83854744E7FA2DC246959A9B448">
    <w:name w:val="93EBF83854744E7FA2DC246959A9B448"/>
  </w:style>
  <w:style w:type="paragraph" w:customStyle="1" w:styleId="7C8831C68DDC4877A5C3EA02DBD42C39">
    <w:name w:val="7C8831C68DDC4877A5C3EA02DBD42C39"/>
  </w:style>
  <w:style w:type="paragraph" w:customStyle="1" w:styleId="3F65F365331F4E6D831E4DF843678632">
    <w:name w:val="3F65F365331F4E6D831E4DF843678632"/>
  </w:style>
  <w:style w:type="paragraph" w:customStyle="1" w:styleId="18CCCBF1A7A84F6BAB017943C4A4782F">
    <w:name w:val="18CCCBF1A7A84F6BAB017943C4A4782F"/>
  </w:style>
  <w:style w:type="paragraph" w:customStyle="1" w:styleId="FD539F2EB1574987A5479B0C8FA30E72">
    <w:name w:val="FD539F2EB1574987A5479B0C8FA30E72"/>
  </w:style>
  <w:style w:type="paragraph" w:customStyle="1" w:styleId="1EC7A0B19F2B474AAB2F8926F6723CA0">
    <w:name w:val="1EC7A0B19F2B474AAB2F8926F6723CA0"/>
  </w:style>
  <w:style w:type="paragraph" w:customStyle="1" w:styleId="85D3398E87B940C7B477E056665F5DEC">
    <w:name w:val="85D3398E87B940C7B477E056665F5DE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D3D1263613D4F5EB7F51C3E95D6B6F6">
    <w:name w:val="5D3D1263613D4F5EB7F51C3E95D6B6F6"/>
  </w:style>
  <w:style w:type="paragraph" w:customStyle="1" w:styleId="5E24AC2B286B4F448CB3DB02B445EE77">
    <w:name w:val="5E24AC2B286B4F448CB3DB02B445EE77"/>
  </w:style>
  <w:style w:type="paragraph" w:customStyle="1" w:styleId="15F8114EE5A446489B27C9BCF600CBA8">
    <w:name w:val="15F8114EE5A446489B27C9BCF600CBA8"/>
  </w:style>
  <w:style w:type="paragraph" w:customStyle="1" w:styleId="3C9987CECD7A4C4A8F39A6AA7FAE196D">
    <w:name w:val="3C9987CECD7A4C4A8F39A6AA7FAE196D"/>
  </w:style>
  <w:style w:type="paragraph" w:customStyle="1" w:styleId="DCEAE2CF86914BFBBD91A4A9A08332F0">
    <w:name w:val="DCEAE2CF86914BFBBD91A4A9A08332F0"/>
  </w:style>
  <w:style w:type="paragraph" w:customStyle="1" w:styleId="2B1D6C37E64846829CD412B368204C3E">
    <w:name w:val="2B1D6C37E64846829CD412B368204C3E"/>
  </w:style>
  <w:style w:type="paragraph" w:customStyle="1" w:styleId="EB62B704FD7B4F71A1963A2F549A288C">
    <w:name w:val="EB62B704FD7B4F71A1963A2F549A288C"/>
  </w:style>
  <w:style w:type="paragraph" w:customStyle="1" w:styleId="34226607488A468385448B53FE8FBD09">
    <w:name w:val="34226607488A468385448B53FE8FBD09"/>
  </w:style>
  <w:style w:type="paragraph" w:customStyle="1" w:styleId="BC7D8043BCB542B1AFD777C8B2A977AF">
    <w:name w:val="BC7D8043BCB542B1AFD777C8B2A977AF"/>
  </w:style>
  <w:style w:type="paragraph" w:customStyle="1" w:styleId="4C9F8191D94A49E4A2C062070AD7FA21">
    <w:name w:val="4C9F8191D94A49E4A2C062070AD7FA21"/>
  </w:style>
  <w:style w:type="paragraph" w:customStyle="1" w:styleId="1C912C09932C4ABB826B4447F1C0CDAB">
    <w:name w:val="1C912C09932C4ABB826B4447F1C0CDAB"/>
  </w:style>
  <w:style w:type="paragraph" w:customStyle="1" w:styleId="123D5A08B1494EF1B95A7498B1464EBA">
    <w:name w:val="123D5A08B1494EF1B95A7498B1464EBA"/>
  </w:style>
  <w:style w:type="paragraph" w:customStyle="1" w:styleId="955B85BAF4034E0ABEDE3F5A205B6BE9">
    <w:name w:val="955B85BAF4034E0ABEDE3F5A205B6BE9"/>
  </w:style>
  <w:style w:type="paragraph" w:customStyle="1" w:styleId="CB02EEF903B54BDD98D6C66724E5C579">
    <w:name w:val="CB02EEF903B54BDD98D6C66724E5C579"/>
  </w:style>
  <w:style w:type="paragraph" w:customStyle="1" w:styleId="E7F2E41997B443DD956EB9B03571676E">
    <w:name w:val="E7F2E41997B443DD956EB9B03571676E"/>
  </w:style>
  <w:style w:type="paragraph" w:customStyle="1" w:styleId="4C6BDA75D3EB4FBF88EC27BDE8017916">
    <w:name w:val="4C6BDA75D3EB4FBF88EC27BDE8017916"/>
  </w:style>
  <w:style w:type="paragraph" w:customStyle="1" w:styleId="DC70C22E49BB43138A7B67BC70F93336">
    <w:name w:val="DC70C22E49BB43138A7B67BC70F93336"/>
  </w:style>
  <w:style w:type="paragraph" w:customStyle="1" w:styleId="5EF74160459C4A4DB7D917AD603C336E">
    <w:name w:val="5EF74160459C4A4DB7D917AD603C336E"/>
  </w:style>
  <w:style w:type="paragraph" w:customStyle="1" w:styleId="68C09FA712E04693AC3616DE1E023996">
    <w:name w:val="68C09FA712E04693AC3616DE1E023996"/>
  </w:style>
  <w:style w:type="paragraph" w:customStyle="1" w:styleId="9EB848777806481A8053C98F5A7ADFCD">
    <w:name w:val="9EB848777806481A8053C98F5A7ADFCD"/>
  </w:style>
  <w:style w:type="paragraph" w:customStyle="1" w:styleId="184AE3E6FBB14862BFA0BFA70B47A900">
    <w:name w:val="184AE3E6FBB14862BFA0BFA70B47A900"/>
  </w:style>
  <w:style w:type="paragraph" w:customStyle="1" w:styleId="6907B7DB54C5496CB160E682DB15D4D9">
    <w:name w:val="6907B7DB54C5496CB160E682DB15D4D9"/>
  </w:style>
  <w:style w:type="paragraph" w:customStyle="1" w:styleId="D7CB10A564AF4F4B8BA3DEF0E1A497EB">
    <w:name w:val="D7CB10A564AF4F4B8BA3DEF0E1A497EB"/>
  </w:style>
  <w:style w:type="paragraph" w:customStyle="1" w:styleId="824E7E5377474662BD8735F49921AB9D">
    <w:name w:val="824E7E5377474662BD8735F49921AB9D"/>
  </w:style>
  <w:style w:type="paragraph" w:customStyle="1" w:styleId="B48F5BA045D44506B3EC187F52A06ABF">
    <w:name w:val="B48F5BA045D44506B3EC187F52A06ABF"/>
  </w:style>
  <w:style w:type="paragraph" w:customStyle="1" w:styleId="47F1A8D57E9543458622BA380E95BF82">
    <w:name w:val="47F1A8D57E9543458622BA380E95BF82"/>
  </w:style>
  <w:style w:type="paragraph" w:customStyle="1" w:styleId="0F24B30726794F63A5DE9DDAE4BC2FDF">
    <w:name w:val="0F24B30726794F63A5DE9DDAE4BC2FDF"/>
  </w:style>
  <w:style w:type="paragraph" w:customStyle="1" w:styleId="EFE3AF5B4F654A2CAC38D33A2B55236B">
    <w:name w:val="EFE3AF5B4F654A2CAC38D33A2B55236B"/>
  </w:style>
  <w:style w:type="paragraph" w:customStyle="1" w:styleId="CCE2384C13B94BCBB0DD4C1B64C72C21">
    <w:name w:val="CCE2384C13B94BCBB0DD4C1B64C72C21"/>
  </w:style>
  <w:style w:type="paragraph" w:customStyle="1" w:styleId="DA44C3FBE84E4C87BA4CCF142292C53B">
    <w:name w:val="DA44C3FBE84E4C87BA4CCF142292C53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1241D524DAC40D388396A1023DA3E0D">
    <w:name w:val="F1241D524DAC40D388396A1023DA3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2022-03-23T22:47:00Z</dcterms:created>
  <dcterms:modified xsi:type="dcterms:W3CDTF">2022-03-23T22:47:00Z</dcterms:modified>
</cp:coreProperties>
</file>