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10"/>
        <w:gridCol w:w="742"/>
        <w:gridCol w:w="6668"/>
      </w:tblGrid>
      <w:tr w:rsidR="001B2ABD" w14:paraId="0FF08261" w14:textId="77777777" w:rsidTr="006455D1">
        <w:trPr>
          <w:trHeight w:val="3375"/>
        </w:trPr>
        <w:tc>
          <w:tcPr>
            <w:tcW w:w="3710" w:type="dxa"/>
            <w:vAlign w:val="bottom"/>
          </w:tcPr>
          <w:p w14:paraId="63B734EF" w14:textId="0799BE27" w:rsidR="001B2ABD" w:rsidRDefault="004C2C57" w:rsidP="004C2C57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0208A74" wp14:editId="66E2FDD0">
                  <wp:extent cx="1441516" cy="1609694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76" cy="1617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</w:tcPr>
          <w:p w14:paraId="0676AB4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68" w:type="dxa"/>
            <w:vAlign w:val="bottom"/>
          </w:tcPr>
          <w:p w14:paraId="06802158" w14:textId="77777777" w:rsidR="0052693F" w:rsidRPr="00DA77D6" w:rsidRDefault="004A0188" w:rsidP="00B74278">
            <w:pPr>
              <w:pStyle w:val="Title"/>
              <w:rPr>
                <w:sz w:val="56"/>
                <w:szCs w:val="56"/>
              </w:rPr>
            </w:pPr>
            <w:r w:rsidRPr="00DA77D6">
              <w:rPr>
                <w:sz w:val="56"/>
                <w:szCs w:val="56"/>
              </w:rPr>
              <w:t>Jannatul ferdous shova</w:t>
            </w:r>
          </w:p>
          <w:p w14:paraId="7D936497" w14:textId="77777777" w:rsidR="00BD49BD" w:rsidRDefault="00BD49BD" w:rsidP="00BD49BD"/>
          <w:p w14:paraId="40261496" w14:textId="024A75BC" w:rsidR="00DA77D6" w:rsidRPr="00BD49BD" w:rsidRDefault="00DA77D6" w:rsidP="00BD49BD"/>
        </w:tc>
      </w:tr>
      <w:tr w:rsidR="001B2ABD" w14:paraId="47B879B3" w14:textId="77777777" w:rsidTr="00B7529B">
        <w:trPr>
          <w:trHeight w:val="7459"/>
        </w:trPr>
        <w:tc>
          <w:tcPr>
            <w:tcW w:w="3710" w:type="dxa"/>
          </w:tcPr>
          <w:sdt>
            <w:sdtPr>
              <w:id w:val="-1711873194"/>
              <w:placeholder>
                <w:docPart w:val="0052EE4B1BFB4155A1A0708042161680"/>
              </w:placeholder>
              <w:temporary/>
              <w:showingPlcHdr/>
              <w15:appearance w15:val="hidden"/>
            </w:sdtPr>
            <w:sdtEndPr/>
            <w:sdtContent>
              <w:p w14:paraId="18C68C7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3C3D559" w14:textId="61536261" w:rsidR="00970E1E" w:rsidRDefault="00544699" w:rsidP="00036450">
            <w:r>
              <w:t xml:space="preserve">Love learning </w:t>
            </w:r>
            <w:r w:rsidR="00DA77D6">
              <w:t xml:space="preserve">and exploring life. Challenges have always attracted me. </w:t>
            </w:r>
          </w:p>
          <w:p w14:paraId="56F21A39" w14:textId="77777777" w:rsidR="004C2C57" w:rsidRDefault="004C2C57" w:rsidP="00036450"/>
          <w:sdt>
            <w:sdtPr>
              <w:id w:val="-1954003311"/>
              <w:placeholder>
                <w:docPart w:val="2E613EA166DA47E9878842DE7B43FE79"/>
              </w:placeholder>
              <w:temporary/>
              <w:showingPlcHdr/>
              <w15:appearance w15:val="hidden"/>
            </w:sdtPr>
            <w:sdtEndPr/>
            <w:sdtContent>
              <w:p w14:paraId="37800B4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F4E6DB577B6413791D8C3DFCB6BF840"/>
              </w:placeholder>
              <w:temporary/>
              <w:showingPlcHdr/>
              <w15:appearance w15:val="hidden"/>
            </w:sdtPr>
            <w:sdtEndPr/>
            <w:sdtContent>
              <w:p w14:paraId="463DFCE9" w14:textId="77777777" w:rsidR="004D3011" w:rsidRDefault="004D3011" w:rsidP="004D3011">
                <w:r w:rsidRPr="00832CAA">
                  <w:rPr>
                    <w:b/>
                    <w:bCs/>
                  </w:rPr>
                  <w:t>PHONE:</w:t>
                </w:r>
              </w:p>
            </w:sdtContent>
          </w:sdt>
          <w:p w14:paraId="66BF6B5F" w14:textId="1D328347" w:rsidR="00544699" w:rsidRDefault="00544699" w:rsidP="004D3011">
            <w:r>
              <w:t>01882982090</w:t>
            </w:r>
          </w:p>
          <w:p w14:paraId="0FCABED0" w14:textId="77777777" w:rsidR="004D3011" w:rsidRDefault="004D3011" w:rsidP="004D3011"/>
          <w:sdt>
            <w:sdtPr>
              <w:id w:val="-240260293"/>
              <w:placeholder>
                <w:docPart w:val="57C3C81CEB114BF88ACAD039E1125B2E"/>
              </w:placeholder>
              <w:temporary/>
              <w:showingPlcHdr/>
              <w15:appearance w15:val="hidden"/>
            </w:sdtPr>
            <w:sdtEndPr/>
            <w:sdtContent>
              <w:p w14:paraId="7006DC7E" w14:textId="77777777" w:rsidR="004D3011" w:rsidRDefault="004D3011" w:rsidP="004D3011">
                <w:r w:rsidRPr="00832CAA">
                  <w:rPr>
                    <w:b/>
                    <w:bCs/>
                  </w:rPr>
                  <w:t>EMAIL:</w:t>
                </w:r>
              </w:p>
            </w:sdtContent>
          </w:sdt>
          <w:p w14:paraId="0CF812D8" w14:textId="0CADA965" w:rsidR="00855A9C" w:rsidRDefault="00DA77D6" w:rsidP="004D3011">
            <w:pPr>
              <w:rPr>
                <w:rStyle w:val="Hyperlink"/>
              </w:rPr>
            </w:pPr>
            <w:hyperlink r:id="rId12" w:history="1">
              <w:r w:rsidRPr="00741B85">
                <w:rPr>
                  <w:rStyle w:val="Hyperlink"/>
                </w:rPr>
                <w:t>shovaziz2409@gmail.com</w:t>
              </w:r>
            </w:hyperlink>
            <w:r w:rsidR="00855A9C">
              <w:rPr>
                <w:rStyle w:val="Hyperlink"/>
              </w:rPr>
              <w:t>,</w:t>
            </w:r>
          </w:p>
          <w:p w14:paraId="1D775415" w14:textId="22005293" w:rsidR="00274C89" w:rsidRDefault="00E60C96" w:rsidP="004D3011">
            <w:pPr>
              <w:rPr>
                <w:rStyle w:val="Hyperlink"/>
              </w:rPr>
            </w:pPr>
            <w:hyperlink r:id="rId13" w:history="1">
              <w:r w:rsidR="00274C89" w:rsidRPr="00E135FB">
                <w:rPr>
                  <w:rStyle w:val="Hyperlink"/>
                </w:rPr>
                <w:t>jannatul35-2568@diu.edu.bd</w:t>
              </w:r>
            </w:hyperlink>
          </w:p>
          <w:p w14:paraId="0C1F85F6" w14:textId="77777777" w:rsidR="00274C89" w:rsidRPr="00274C89" w:rsidRDefault="00274C89" w:rsidP="004D3011">
            <w:pPr>
              <w:rPr>
                <w:rStyle w:val="Hyperlink"/>
                <w:color w:val="auto"/>
              </w:rPr>
            </w:pPr>
          </w:p>
          <w:p w14:paraId="19700B77" w14:textId="03F325DD" w:rsidR="00FB7277" w:rsidRPr="00832CAA" w:rsidRDefault="00274C89" w:rsidP="004D3011">
            <w:pPr>
              <w:rPr>
                <w:rStyle w:val="Hyperlink"/>
                <w:b/>
                <w:bCs/>
                <w:color w:val="auto"/>
                <w:u w:val="none"/>
              </w:rPr>
            </w:pPr>
            <w:r w:rsidRPr="00832CAA">
              <w:rPr>
                <w:rStyle w:val="Hyperlink"/>
                <w:b/>
                <w:bCs/>
                <w:color w:val="auto"/>
                <w:u w:val="none"/>
              </w:rPr>
              <w:t>PRESENT ADDRESS:</w:t>
            </w:r>
          </w:p>
          <w:p w14:paraId="277A036D" w14:textId="77777777" w:rsidR="00FB7277" w:rsidRDefault="00FB7277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HOUSE - </w:t>
            </w:r>
            <w:proofErr w:type="gramStart"/>
            <w:r>
              <w:rPr>
                <w:rStyle w:val="Hyperlink"/>
                <w:color w:val="auto"/>
                <w:u w:val="none"/>
              </w:rPr>
              <w:t>311,ROAD</w:t>
            </w:r>
            <w:proofErr w:type="gramEnd"/>
            <w:r>
              <w:rPr>
                <w:rStyle w:val="Hyperlink"/>
                <w:color w:val="auto"/>
                <w:u w:val="none"/>
              </w:rPr>
              <w:t>-4 , BLOCK-A,</w:t>
            </w:r>
          </w:p>
          <w:p w14:paraId="6165FCA1" w14:textId="0EE244A4" w:rsidR="00FB7277" w:rsidRDefault="00FB7277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EAST-</w:t>
            </w:r>
            <w:proofErr w:type="gramStart"/>
            <w:r>
              <w:rPr>
                <w:rStyle w:val="Hyperlink"/>
                <w:color w:val="auto"/>
                <w:u w:val="none"/>
              </w:rPr>
              <w:t>SHIACHOR,KUTUBPUR</w:t>
            </w:r>
            <w:proofErr w:type="gramEnd"/>
            <w:r>
              <w:rPr>
                <w:rStyle w:val="Hyperlink"/>
                <w:color w:val="auto"/>
                <w:u w:val="none"/>
              </w:rPr>
              <w:t>,FATULLAH,</w:t>
            </w:r>
          </w:p>
          <w:p w14:paraId="414F8B01" w14:textId="7035B3B7" w:rsidR="00970E1E" w:rsidRDefault="00FB7277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NARAYANGONJ</w:t>
            </w:r>
          </w:p>
          <w:p w14:paraId="573C5556" w14:textId="40A2A6C6" w:rsidR="00D763E2" w:rsidRDefault="00D763E2" w:rsidP="004D3011">
            <w:pPr>
              <w:rPr>
                <w:rStyle w:val="Hyperlink"/>
                <w:color w:val="auto"/>
                <w:u w:val="none"/>
              </w:rPr>
            </w:pPr>
          </w:p>
          <w:p w14:paraId="3AE4CE4D" w14:textId="4D65B449" w:rsidR="00D763E2" w:rsidRPr="00D763E2" w:rsidRDefault="00D763E2" w:rsidP="004D3011">
            <w:pPr>
              <w:rPr>
                <w:rStyle w:val="Hyperlink"/>
                <w:b/>
                <w:bCs/>
                <w:color w:val="auto"/>
                <w:u w:val="none"/>
              </w:rPr>
            </w:pPr>
            <w:hyperlink r:id="rId14" w:history="1">
              <w:r w:rsidRPr="00D763E2">
                <w:rPr>
                  <w:rStyle w:val="Hyperlink"/>
                  <w:b/>
                  <w:bCs/>
                </w:rPr>
                <w:t>My Portfolio</w:t>
              </w:r>
            </w:hyperlink>
          </w:p>
          <w:p w14:paraId="21D007B6" w14:textId="77777777" w:rsidR="00FB7277" w:rsidRDefault="00FB7277" w:rsidP="00FB7277">
            <w:pPr>
              <w:pStyle w:val="ListParagraph"/>
            </w:pPr>
          </w:p>
          <w:p w14:paraId="7E741575" w14:textId="5F133EE0" w:rsidR="004D3011" w:rsidRDefault="004C2C57" w:rsidP="00B74278">
            <w:pPr>
              <w:pStyle w:val="Heading3"/>
            </w:pPr>
            <w:r>
              <w:t>Skills</w:t>
            </w:r>
          </w:p>
          <w:p w14:paraId="0A34A9B4" w14:textId="6AE87350" w:rsidR="004C2C57" w:rsidRDefault="004C2C57" w:rsidP="00B74278">
            <w:pPr>
              <w:pStyle w:val="ListParagraph"/>
              <w:numPr>
                <w:ilvl w:val="0"/>
                <w:numId w:val="9"/>
              </w:numPr>
            </w:pPr>
            <w:r w:rsidRPr="00A91D15">
              <w:rPr>
                <w:b/>
                <w:bCs/>
              </w:rPr>
              <w:t>Programming Languages</w:t>
            </w:r>
            <w:r>
              <w:t xml:space="preserve"> – C, </w:t>
            </w:r>
            <w:proofErr w:type="spellStart"/>
            <w:proofErr w:type="gramStart"/>
            <w:r>
              <w:t>Javascript</w:t>
            </w:r>
            <w:proofErr w:type="spellEnd"/>
            <w:r>
              <w:t>(</w:t>
            </w:r>
            <w:proofErr w:type="gramEnd"/>
            <w:r>
              <w:t>Basic), P</w:t>
            </w:r>
            <w:r>
              <w:t>ython</w:t>
            </w:r>
            <w:r>
              <w:t xml:space="preserve"> </w:t>
            </w:r>
            <w:r>
              <w:t xml:space="preserve">(Basic), </w:t>
            </w:r>
            <w:r>
              <w:t>JAVA(Basic)</w:t>
            </w:r>
          </w:p>
          <w:p w14:paraId="4755DE61" w14:textId="77777777" w:rsidR="004C2C57" w:rsidRDefault="004C2C57" w:rsidP="004C2C57">
            <w:pPr>
              <w:pStyle w:val="ListParagraph"/>
            </w:pPr>
          </w:p>
          <w:p w14:paraId="32EDC05C" w14:textId="77777777" w:rsidR="00B74278" w:rsidRDefault="004C2C57" w:rsidP="00B74278">
            <w:pPr>
              <w:pStyle w:val="ListParagraph"/>
              <w:numPr>
                <w:ilvl w:val="0"/>
                <w:numId w:val="9"/>
              </w:numPr>
            </w:pPr>
            <w:r w:rsidRPr="00A91D15">
              <w:rPr>
                <w:b/>
                <w:bCs/>
              </w:rPr>
              <w:t>Web Development –</w:t>
            </w:r>
            <w:r>
              <w:t xml:space="preserve"> HTML, CSS, Bootstrap, Tailwind CSS, Django, React JS</w:t>
            </w:r>
          </w:p>
          <w:p w14:paraId="65F96A74" w14:textId="77777777" w:rsidR="004C2C57" w:rsidRDefault="004C2C57" w:rsidP="004C2C57">
            <w:pPr>
              <w:pStyle w:val="ListParagraph"/>
            </w:pPr>
          </w:p>
          <w:p w14:paraId="0BB330B3" w14:textId="22916CBE" w:rsidR="004C2C57" w:rsidRDefault="004C2C57" w:rsidP="00B74278">
            <w:pPr>
              <w:pStyle w:val="ListParagraph"/>
              <w:numPr>
                <w:ilvl w:val="0"/>
                <w:numId w:val="9"/>
              </w:numPr>
            </w:pPr>
            <w:r w:rsidRPr="00BA40F5">
              <w:rPr>
                <w:b/>
                <w:bCs/>
              </w:rPr>
              <w:t>Database</w:t>
            </w:r>
            <w:r>
              <w:t xml:space="preserve"> – MySQL</w:t>
            </w:r>
          </w:p>
          <w:p w14:paraId="40057131" w14:textId="77777777" w:rsidR="004C2C57" w:rsidRDefault="004C2C57" w:rsidP="004C2C57">
            <w:pPr>
              <w:pStyle w:val="ListParagraph"/>
            </w:pPr>
          </w:p>
          <w:p w14:paraId="140C6EA7" w14:textId="2D3006C1" w:rsidR="004C2C57" w:rsidRDefault="00832CAA" w:rsidP="00B74278">
            <w:pPr>
              <w:pStyle w:val="ListParagraph"/>
              <w:numPr>
                <w:ilvl w:val="0"/>
                <w:numId w:val="9"/>
              </w:numPr>
            </w:pPr>
            <w:r w:rsidRPr="00BA40F5">
              <w:rPr>
                <w:b/>
                <w:bCs/>
              </w:rPr>
              <w:t>Problem Solving and Competitive Programming</w:t>
            </w:r>
            <w:r>
              <w:t xml:space="preserve"> on various online judge.</w:t>
            </w:r>
          </w:p>
          <w:p w14:paraId="14B63537" w14:textId="77777777" w:rsidR="00832CAA" w:rsidRDefault="00832CAA" w:rsidP="00832CAA">
            <w:pPr>
              <w:pStyle w:val="ListParagraph"/>
            </w:pPr>
          </w:p>
          <w:p w14:paraId="267FED10" w14:textId="5B5A51E0" w:rsidR="00832CAA" w:rsidRDefault="00832CAA" w:rsidP="00B74278">
            <w:pPr>
              <w:pStyle w:val="ListParagraph"/>
              <w:numPr>
                <w:ilvl w:val="0"/>
                <w:numId w:val="9"/>
              </w:numPr>
            </w:pPr>
            <w:r w:rsidRPr="00BA40F5">
              <w:rPr>
                <w:b/>
                <w:bCs/>
              </w:rPr>
              <w:t>MS Office</w:t>
            </w:r>
            <w:r>
              <w:t xml:space="preserve"> – Word, Power Point, Excel.</w:t>
            </w:r>
          </w:p>
          <w:p w14:paraId="39F9F492" w14:textId="77777777" w:rsidR="00832CAA" w:rsidRDefault="00832CAA" w:rsidP="00832CAA">
            <w:pPr>
              <w:pStyle w:val="ListParagraph"/>
            </w:pPr>
          </w:p>
          <w:p w14:paraId="7E2AD346" w14:textId="1D815FB2" w:rsidR="00832CAA" w:rsidRPr="00CB0055" w:rsidRDefault="00832CAA" w:rsidP="00832CAA">
            <w:pPr>
              <w:pStyle w:val="Heading3"/>
            </w:pPr>
            <w:r>
              <w:t xml:space="preserve">Other </w:t>
            </w:r>
            <w:r>
              <w:t>Skills</w:t>
            </w:r>
          </w:p>
          <w:p w14:paraId="2E5EA9E3" w14:textId="68919674" w:rsidR="00832CAA" w:rsidRDefault="00832CAA" w:rsidP="00832CAA">
            <w:pPr>
              <w:pStyle w:val="ListParagraph"/>
              <w:numPr>
                <w:ilvl w:val="0"/>
                <w:numId w:val="1"/>
              </w:numPr>
            </w:pPr>
            <w:r>
              <w:t>Communication, Adaptab</w:t>
            </w:r>
            <w:r w:rsidR="006455D1">
              <w:t>ility</w:t>
            </w:r>
            <w:r>
              <w:t>, Teamwork, Critical Thinking</w:t>
            </w:r>
            <w:r>
              <w:t xml:space="preserve"> </w:t>
            </w:r>
          </w:p>
          <w:p w14:paraId="5D8BF49D" w14:textId="03FE11A5" w:rsidR="00832CAA" w:rsidRPr="00B74278" w:rsidRDefault="00832CAA" w:rsidP="00832CAA">
            <w:pPr>
              <w:pStyle w:val="ListParagraph"/>
              <w:numPr>
                <w:ilvl w:val="0"/>
                <w:numId w:val="1"/>
              </w:numPr>
            </w:pPr>
            <w:r>
              <w:t>Fluent in Bangla and English</w:t>
            </w:r>
          </w:p>
        </w:tc>
        <w:tc>
          <w:tcPr>
            <w:tcW w:w="742" w:type="dxa"/>
          </w:tcPr>
          <w:p w14:paraId="5D340BF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68" w:type="dxa"/>
          </w:tcPr>
          <w:sdt>
            <w:sdtPr>
              <w:id w:val="1049110328"/>
              <w:placeholder>
                <w:docPart w:val="92BA2F0454F64118B9F08EEC85A5DAAB"/>
              </w:placeholder>
              <w:temporary/>
              <w:showingPlcHdr/>
              <w15:appearance w15:val="hidden"/>
            </w:sdtPr>
            <w:sdtEndPr/>
            <w:sdtContent>
              <w:p w14:paraId="30BCEAC3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833C30F" w14:textId="4B8B4D79" w:rsidR="00832CAA" w:rsidRPr="00832CAA" w:rsidRDefault="00DA77D6" w:rsidP="006455D1">
            <w:pPr>
              <w:pStyle w:val="Heading4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Bachelor in Science (</w:t>
            </w:r>
            <w:r>
              <w:t>BSC) (</w:t>
            </w:r>
            <w:r>
              <w:t>12</w:t>
            </w:r>
            <w:r w:rsidRPr="00DA77D6">
              <w:rPr>
                <w:vertAlign w:val="superscript"/>
              </w:rPr>
              <w:t>th</w:t>
            </w:r>
            <w:r>
              <w:t xml:space="preserve"> Semester </w:t>
            </w:r>
            <w:r>
              <w:t xml:space="preserve">Running) </w:t>
            </w:r>
            <w:r w:rsidR="00832CAA">
              <w:t>–</w:t>
            </w:r>
          </w:p>
          <w:p w14:paraId="34840B6A" w14:textId="77777777" w:rsidR="00DA77D6" w:rsidRDefault="00DA77D6" w:rsidP="00DA77D6">
            <w:pPr>
              <w:pStyle w:val="Heading4"/>
              <w:numPr>
                <w:ilvl w:val="0"/>
                <w:numId w:val="3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Daffodil International University </w:t>
            </w:r>
            <w:r w:rsidRPr="00BE12E9">
              <w:t>(DIU)</w:t>
            </w:r>
          </w:p>
          <w:p w14:paraId="48B6C131" w14:textId="77777777" w:rsidR="00DA77D6" w:rsidRPr="00BE12E9" w:rsidRDefault="00DA77D6" w:rsidP="00DA77D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BE12E9">
              <w:rPr>
                <w:b/>
                <w:bCs/>
              </w:rPr>
              <w:t>Software Engineering</w:t>
            </w:r>
          </w:p>
          <w:p w14:paraId="261E4CEB" w14:textId="616388D1" w:rsidR="00DA77D6" w:rsidRPr="00B74278" w:rsidRDefault="00DA77D6" w:rsidP="00DA77D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Current average C</w:t>
            </w:r>
            <w:r w:rsidRPr="004A0188">
              <w:rPr>
                <w:b/>
                <w:bCs/>
              </w:rPr>
              <w:t>GPA:</w:t>
            </w:r>
            <w:r>
              <w:rPr>
                <w:b/>
                <w:bCs/>
              </w:rPr>
              <w:t>3.9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on the scale of 4.00</w:t>
            </w:r>
          </w:p>
          <w:p w14:paraId="060ACDB3" w14:textId="77777777" w:rsidR="00B7529B" w:rsidRPr="00B7529B" w:rsidRDefault="00B7529B" w:rsidP="00B7529B">
            <w:pPr>
              <w:rPr>
                <w:b/>
                <w:bCs/>
              </w:rPr>
            </w:pPr>
          </w:p>
          <w:p w14:paraId="7C44635F" w14:textId="3A39840A" w:rsidR="00B74278" w:rsidRPr="00B74278" w:rsidRDefault="004A0188" w:rsidP="006455D1">
            <w:pPr>
              <w:pStyle w:val="Heading4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Higher Secondary School Certificate (</w:t>
            </w:r>
            <w:r>
              <w:t xml:space="preserve">HSC) </w:t>
            </w:r>
            <w:r w:rsidR="00B74278">
              <w:t>–</w:t>
            </w:r>
          </w:p>
          <w:p w14:paraId="75FED658" w14:textId="1DE13933" w:rsidR="004A0188" w:rsidRPr="00BE12E9" w:rsidRDefault="00BE12E9" w:rsidP="004A0188">
            <w:pPr>
              <w:pStyle w:val="Heading4"/>
              <w:numPr>
                <w:ilvl w:val="0"/>
                <w:numId w:val="3"/>
              </w:numPr>
              <w:rPr>
                <w:b w:val="0"/>
                <w:bCs/>
              </w:rPr>
            </w:pPr>
            <w:r w:rsidRPr="00BE12E9">
              <w:rPr>
                <w:b w:val="0"/>
                <w:bCs/>
              </w:rPr>
              <w:t xml:space="preserve">Narayangonj GOVT </w:t>
            </w:r>
            <w:proofErr w:type="spellStart"/>
            <w:r w:rsidRPr="00BE12E9">
              <w:rPr>
                <w:b w:val="0"/>
                <w:bCs/>
              </w:rPr>
              <w:t>Mohila</w:t>
            </w:r>
            <w:proofErr w:type="spellEnd"/>
            <w:r w:rsidRPr="00BE12E9">
              <w:rPr>
                <w:b w:val="0"/>
                <w:bCs/>
              </w:rPr>
              <w:t xml:space="preserve"> College </w:t>
            </w:r>
          </w:p>
          <w:p w14:paraId="4A7A37C4" w14:textId="3A8E2F7C" w:rsidR="004A0188" w:rsidRDefault="004A0188" w:rsidP="004A0188">
            <w:pPr>
              <w:pStyle w:val="ListParagraph"/>
              <w:numPr>
                <w:ilvl w:val="0"/>
                <w:numId w:val="3"/>
              </w:numPr>
            </w:pPr>
            <w:r>
              <w:t>Year 201</w:t>
            </w:r>
            <w:r w:rsidR="00BE12E9">
              <w:t>6</w:t>
            </w:r>
          </w:p>
          <w:p w14:paraId="04E856A7" w14:textId="02F41D74" w:rsidR="004A0188" w:rsidRDefault="004A0188" w:rsidP="0003645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4A0188">
              <w:rPr>
                <w:b/>
                <w:bCs/>
              </w:rPr>
              <w:t>GPA:</w:t>
            </w:r>
            <w:r w:rsidR="00BE12E9">
              <w:rPr>
                <w:b/>
                <w:bCs/>
              </w:rPr>
              <w:t>5.00</w:t>
            </w:r>
            <w:r w:rsidR="00B7529B">
              <w:rPr>
                <w:b/>
                <w:bCs/>
              </w:rPr>
              <w:t xml:space="preserve"> on the scale of 5.00</w:t>
            </w:r>
          </w:p>
          <w:p w14:paraId="44F57D95" w14:textId="77777777" w:rsidR="00DA77D6" w:rsidRDefault="00DA77D6" w:rsidP="00DA77D6">
            <w:pPr>
              <w:pStyle w:val="ListParagraph"/>
              <w:rPr>
                <w:b/>
                <w:bCs/>
              </w:rPr>
            </w:pPr>
          </w:p>
          <w:p w14:paraId="446C7A0C" w14:textId="42849EDB" w:rsidR="00DA77D6" w:rsidRPr="004A0188" w:rsidRDefault="00DA77D6" w:rsidP="00DA77D6">
            <w:pPr>
              <w:pStyle w:val="Heading4"/>
            </w:pPr>
            <w:r>
              <w:t>Secondary School Certificate (SSC) –</w:t>
            </w:r>
          </w:p>
          <w:p w14:paraId="1092FE0C" w14:textId="77777777" w:rsidR="00DA77D6" w:rsidRPr="00BE12E9" w:rsidRDefault="00DA77D6" w:rsidP="00DA77D6">
            <w:pPr>
              <w:pStyle w:val="Heading4"/>
              <w:numPr>
                <w:ilvl w:val="0"/>
                <w:numId w:val="3"/>
              </w:numPr>
              <w:rPr>
                <w:b w:val="0"/>
                <w:bCs/>
              </w:rPr>
            </w:pPr>
            <w:proofErr w:type="spellStart"/>
            <w:r w:rsidRPr="00BE12E9">
              <w:rPr>
                <w:b w:val="0"/>
                <w:bCs/>
              </w:rPr>
              <w:t>Fatullah</w:t>
            </w:r>
            <w:proofErr w:type="spellEnd"/>
            <w:r w:rsidRPr="00BE12E9">
              <w:rPr>
                <w:b w:val="0"/>
                <w:bCs/>
              </w:rPr>
              <w:t xml:space="preserve"> Pilot High School</w:t>
            </w:r>
          </w:p>
          <w:p w14:paraId="20F85764" w14:textId="77777777" w:rsidR="00DA77D6" w:rsidRDefault="00DA77D6" w:rsidP="00DA77D6">
            <w:pPr>
              <w:pStyle w:val="ListParagraph"/>
              <w:numPr>
                <w:ilvl w:val="0"/>
                <w:numId w:val="3"/>
              </w:numPr>
            </w:pPr>
            <w:r>
              <w:t>Year 2014</w:t>
            </w:r>
          </w:p>
          <w:p w14:paraId="01E5572F" w14:textId="32330E33" w:rsidR="00B74278" w:rsidRPr="004C2C57" w:rsidRDefault="00DA77D6" w:rsidP="004C2C5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4A0188">
              <w:rPr>
                <w:b/>
                <w:bCs/>
              </w:rPr>
              <w:t>GPA:4.94</w:t>
            </w:r>
            <w:r>
              <w:rPr>
                <w:b/>
                <w:bCs/>
              </w:rPr>
              <w:t xml:space="preserve"> on the scale of 5.00</w:t>
            </w:r>
          </w:p>
          <w:p w14:paraId="7C997724" w14:textId="0CC99F0B" w:rsidR="0052693F" w:rsidRDefault="00065F29" w:rsidP="0052693F">
            <w:pPr>
              <w:pStyle w:val="Heading2"/>
            </w:pPr>
            <w:r>
              <w:t>Achivments</w:t>
            </w:r>
          </w:p>
          <w:p w14:paraId="5BE9C0A1" w14:textId="72E57961" w:rsidR="0052693F" w:rsidRDefault="0052693F" w:rsidP="0052693F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Certificate of Appreciation for Outstanding academic performance in </w:t>
            </w:r>
            <w:r w:rsidR="00B85A23">
              <w:rPr>
                <w:b/>
                <w:bCs/>
              </w:rPr>
              <w:t>S</w:t>
            </w:r>
            <w:r>
              <w:rPr>
                <w:b/>
                <w:bCs/>
              </w:rPr>
              <w:t>ummer 2019</w:t>
            </w:r>
          </w:p>
          <w:p w14:paraId="686E6317" w14:textId="35E24869" w:rsidR="006455D1" w:rsidRPr="006455D1" w:rsidRDefault="006455D1" w:rsidP="006455D1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Certificate of Appreciation for Outstanding academic performance in Summer 20</w:t>
            </w:r>
            <w:r>
              <w:rPr>
                <w:b/>
                <w:bCs/>
              </w:rPr>
              <w:t>20</w:t>
            </w:r>
          </w:p>
          <w:p w14:paraId="62CDAC6A" w14:textId="18791C2E" w:rsidR="0052693F" w:rsidRDefault="0052693F" w:rsidP="0052693F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52693F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position at DIU Intra University Girl’s Programming Contest Spring-2019</w:t>
            </w:r>
          </w:p>
          <w:p w14:paraId="4C9412EA" w14:textId="77777777" w:rsidR="0052693F" w:rsidRDefault="0052693F" w:rsidP="0052693F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52693F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position at DIU Intra Department Programming contest Summer-2019</w:t>
            </w:r>
          </w:p>
          <w:p w14:paraId="7DD40A4F" w14:textId="4500B97D" w:rsidR="0052693F" w:rsidRDefault="0052693F" w:rsidP="0052693F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B85A23">
              <w:rPr>
                <w:b/>
                <w:bCs/>
              </w:rPr>
              <w:t>2</w:t>
            </w:r>
            <w:r w:rsidR="00B85A23" w:rsidRPr="00B85A23">
              <w:rPr>
                <w:b/>
                <w:bCs/>
                <w:vertAlign w:val="superscript"/>
              </w:rPr>
              <w:t>th</w:t>
            </w:r>
            <w:r w:rsidR="00B85A2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position at DIU Intra Department Programming contest Spring-2019</w:t>
            </w:r>
          </w:p>
          <w:p w14:paraId="4EDAB544" w14:textId="78A5FE1E" w:rsidR="00832CAA" w:rsidRDefault="00832CAA" w:rsidP="00832CAA">
            <w:pPr>
              <w:pStyle w:val="Heading2"/>
            </w:pPr>
            <w:r>
              <w:t>Work Experience</w:t>
            </w:r>
          </w:p>
          <w:p w14:paraId="2602BD5D" w14:textId="77777777" w:rsidR="00832CAA" w:rsidRPr="00832CAA" w:rsidRDefault="00832CAA" w:rsidP="00832CAA">
            <w:pPr>
              <w:pStyle w:val="ListParagraph"/>
              <w:numPr>
                <w:ilvl w:val="0"/>
                <w:numId w:val="10"/>
              </w:numPr>
              <w:tabs>
                <w:tab w:val="left" w:pos="6330"/>
              </w:tabs>
              <w:rPr>
                <w:b/>
                <w:bCs/>
              </w:rPr>
            </w:pPr>
            <w:r w:rsidRPr="00832CAA">
              <w:rPr>
                <w:b/>
                <w:bCs/>
              </w:rPr>
              <w:t>Teaching Assistant</w:t>
            </w:r>
            <w:r>
              <w:t xml:space="preserve"> (Spring-2020) at Daffodil International University under the supervision of Professor </w:t>
            </w:r>
            <w:r w:rsidRPr="006455D1">
              <w:rPr>
                <w:b/>
                <w:bCs/>
              </w:rPr>
              <w:t xml:space="preserve">Dr. </w:t>
            </w:r>
            <w:proofErr w:type="spellStart"/>
            <w:r w:rsidRPr="006455D1">
              <w:rPr>
                <w:b/>
                <w:bCs/>
              </w:rPr>
              <w:t>Touhid</w:t>
            </w:r>
            <w:proofErr w:type="spellEnd"/>
            <w:r w:rsidRPr="006455D1">
              <w:rPr>
                <w:b/>
                <w:bCs/>
              </w:rPr>
              <w:t xml:space="preserve"> Bhuiyan</w:t>
            </w:r>
            <w:r w:rsidRPr="006455D1">
              <w:rPr>
                <w:b/>
                <w:bCs/>
              </w:rPr>
              <w:t>,</w:t>
            </w:r>
            <w:r>
              <w:t xml:space="preserve"> Department Head, Department of Computer Science and engineering.</w:t>
            </w:r>
          </w:p>
          <w:p w14:paraId="3BA5DCEC" w14:textId="3445C00D" w:rsidR="00832CAA" w:rsidRPr="00832CAA" w:rsidRDefault="00832CAA" w:rsidP="00832CAA">
            <w:pPr>
              <w:pStyle w:val="ListParagraph"/>
              <w:numPr>
                <w:ilvl w:val="0"/>
                <w:numId w:val="10"/>
              </w:numPr>
              <w:tabs>
                <w:tab w:val="left" w:pos="6330"/>
              </w:tabs>
              <w:rPr>
                <w:b/>
                <w:bCs/>
              </w:rPr>
            </w:pPr>
            <w:r w:rsidRPr="00832CAA">
              <w:rPr>
                <w:b/>
                <w:bCs/>
              </w:rPr>
              <w:t>Trainee</w:t>
            </w:r>
            <w:r w:rsidR="00D763E2">
              <w:t xml:space="preserve">, </w:t>
            </w:r>
            <w:r>
              <w:t>VTH Projects, Daffodil International University</w:t>
            </w:r>
            <w:r w:rsidR="006455D1">
              <w:t>.</w:t>
            </w:r>
          </w:p>
          <w:p w14:paraId="7ECBD8C8" w14:textId="77777777" w:rsidR="00D763E2" w:rsidRDefault="00D763E2" w:rsidP="00D763E2">
            <w:pPr>
              <w:pStyle w:val="Heading2"/>
            </w:pPr>
            <w:r>
              <w:t>Extra CURRicular Activities</w:t>
            </w:r>
          </w:p>
          <w:p w14:paraId="6D4865B1" w14:textId="2484EE98" w:rsidR="00D763E2" w:rsidRPr="006455D1" w:rsidRDefault="00D763E2" w:rsidP="00D763E2">
            <w:pPr>
              <w:pStyle w:val="ListParagraph"/>
              <w:numPr>
                <w:ilvl w:val="0"/>
                <w:numId w:val="11"/>
              </w:numPr>
              <w:tabs>
                <w:tab w:val="left" w:pos="6330"/>
              </w:tabs>
              <w:rPr>
                <w:b/>
                <w:bCs/>
              </w:rPr>
            </w:pPr>
            <w:r>
              <w:t xml:space="preserve">I was a volunteer in the Venue Management department at the </w:t>
            </w:r>
            <w:r w:rsidRPr="006455D1">
              <w:rPr>
                <w:b/>
                <w:bCs/>
              </w:rPr>
              <w:t>2</w:t>
            </w:r>
            <w:r w:rsidRPr="006455D1">
              <w:rPr>
                <w:b/>
                <w:bCs/>
                <w:vertAlign w:val="superscript"/>
              </w:rPr>
              <w:t>nd</w:t>
            </w:r>
            <w:r w:rsidR="006455D1" w:rsidRPr="006455D1">
              <w:rPr>
                <w:b/>
                <w:bCs/>
              </w:rPr>
              <w:t xml:space="preserve"> </w:t>
            </w:r>
            <w:r w:rsidRPr="006455D1">
              <w:rPr>
                <w:b/>
                <w:bCs/>
              </w:rPr>
              <w:t xml:space="preserve">International Conference on Cyber Security and Computer Science. (ICONCS 2020) </w:t>
            </w:r>
          </w:p>
          <w:p w14:paraId="0D722D04" w14:textId="77777777" w:rsidR="00D763E2" w:rsidRPr="006455D1" w:rsidRDefault="00D763E2" w:rsidP="00D763E2">
            <w:pPr>
              <w:pStyle w:val="ListParagraph"/>
              <w:numPr>
                <w:ilvl w:val="0"/>
                <w:numId w:val="11"/>
              </w:numPr>
              <w:tabs>
                <w:tab w:val="left" w:pos="6330"/>
              </w:tabs>
              <w:rPr>
                <w:b/>
                <w:bCs/>
              </w:rPr>
            </w:pPr>
            <w:r>
              <w:t xml:space="preserve">I participated as one of the five selected students from Daffodil International University to in the </w:t>
            </w:r>
            <w:r w:rsidRPr="006455D1">
              <w:rPr>
                <w:b/>
                <w:bCs/>
              </w:rPr>
              <w:t>Virtual ATU.net 2020.</w:t>
            </w:r>
          </w:p>
          <w:p w14:paraId="09A2DB01" w14:textId="5583C83E" w:rsidR="00832CAA" w:rsidRPr="00832CAA" w:rsidRDefault="00832CAA" w:rsidP="00832CAA">
            <w:pPr>
              <w:rPr>
                <w:b/>
                <w:bCs/>
              </w:rPr>
            </w:pPr>
          </w:p>
        </w:tc>
      </w:tr>
    </w:tbl>
    <w:p w14:paraId="4FC0BF2F" w14:textId="2378B185" w:rsidR="00D807EC" w:rsidRDefault="00D807EC" w:rsidP="00D807EC">
      <w:pPr>
        <w:tabs>
          <w:tab w:val="left" w:pos="6330"/>
        </w:tabs>
        <w:sectPr w:rsidR="00D807EC" w:rsidSect="00BA40F5">
          <w:headerReference w:type="default" r:id="rId15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CDBE654" w14:textId="7734F65C" w:rsidR="00BA40F5" w:rsidRDefault="00BA40F5"/>
    <w:sectPr w:rsidR="00BA40F5" w:rsidSect="00065F29">
      <w:pgSz w:w="12240" w:h="15840" w:code="1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D1B1" w14:textId="77777777" w:rsidR="00E60C96" w:rsidRDefault="00E60C96" w:rsidP="000C45FF">
      <w:r>
        <w:separator/>
      </w:r>
    </w:p>
  </w:endnote>
  <w:endnote w:type="continuationSeparator" w:id="0">
    <w:p w14:paraId="2470D7C1" w14:textId="77777777" w:rsidR="00E60C96" w:rsidRDefault="00E60C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719F" w14:textId="77777777" w:rsidR="00E60C96" w:rsidRDefault="00E60C96" w:rsidP="000C45FF">
      <w:r>
        <w:separator/>
      </w:r>
    </w:p>
  </w:footnote>
  <w:footnote w:type="continuationSeparator" w:id="0">
    <w:p w14:paraId="5FD31E5B" w14:textId="77777777" w:rsidR="00E60C96" w:rsidRDefault="00E60C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8DA0" w14:textId="21E802CB" w:rsidR="000C45FF" w:rsidRDefault="000C45FF" w:rsidP="00065F29">
    <w:pPr>
      <w:pStyle w:val="Header"/>
      <w:tabs>
        <w:tab w:val="clear" w:pos="4680"/>
        <w:tab w:val="clear" w:pos="9360"/>
        <w:tab w:val="left" w:pos="2640"/>
      </w:tabs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E859CDC" wp14:editId="14822E52">
          <wp:simplePos x="0" y="0"/>
          <wp:positionH relativeFrom="margin">
            <wp:align>center</wp:align>
          </wp:positionH>
          <wp:positionV relativeFrom="page">
            <wp:posOffset>272415</wp:posOffset>
          </wp:positionV>
          <wp:extent cx="7260336" cy="9628632"/>
          <wp:effectExtent l="0" t="0" r="0" b="0"/>
          <wp:wrapNone/>
          <wp:docPr id="1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5F2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21CC"/>
    <w:multiLevelType w:val="hybridMultilevel"/>
    <w:tmpl w:val="7A3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725A"/>
    <w:multiLevelType w:val="hybridMultilevel"/>
    <w:tmpl w:val="8390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B1192"/>
    <w:multiLevelType w:val="hybridMultilevel"/>
    <w:tmpl w:val="4E3E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7151E"/>
    <w:multiLevelType w:val="hybridMultilevel"/>
    <w:tmpl w:val="9062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72617"/>
    <w:multiLevelType w:val="hybridMultilevel"/>
    <w:tmpl w:val="E06C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B391E"/>
    <w:multiLevelType w:val="hybridMultilevel"/>
    <w:tmpl w:val="E5B6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E2215"/>
    <w:multiLevelType w:val="hybridMultilevel"/>
    <w:tmpl w:val="9414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A7426"/>
    <w:multiLevelType w:val="hybridMultilevel"/>
    <w:tmpl w:val="5F20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F3450"/>
    <w:multiLevelType w:val="hybridMultilevel"/>
    <w:tmpl w:val="53C6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3C82"/>
    <w:multiLevelType w:val="hybridMultilevel"/>
    <w:tmpl w:val="0A2E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D6F42"/>
    <w:multiLevelType w:val="hybridMultilevel"/>
    <w:tmpl w:val="29D4307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10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699"/>
    <w:rsid w:val="00036450"/>
    <w:rsid w:val="00065F29"/>
    <w:rsid w:val="00094499"/>
    <w:rsid w:val="000A5089"/>
    <w:rsid w:val="000C3011"/>
    <w:rsid w:val="000C45FF"/>
    <w:rsid w:val="000D5C82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4C89"/>
    <w:rsid w:val="00281FD5"/>
    <w:rsid w:val="0030481B"/>
    <w:rsid w:val="003156FC"/>
    <w:rsid w:val="003254B5"/>
    <w:rsid w:val="00344660"/>
    <w:rsid w:val="0037121F"/>
    <w:rsid w:val="003A6B7D"/>
    <w:rsid w:val="003B06CA"/>
    <w:rsid w:val="004071FC"/>
    <w:rsid w:val="00445947"/>
    <w:rsid w:val="00475EE9"/>
    <w:rsid w:val="004813B3"/>
    <w:rsid w:val="00496591"/>
    <w:rsid w:val="004A0188"/>
    <w:rsid w:val="004C2C57"/>
    <w:rsid w:val="004C63E4"/>
    <w:rsid w:val="004D3011"/>
    <w:rsid w:val="005262AC"/>
    <w:rsid w:val="0052693F"/>
    <w:rsid w:val="00544699"/>
    <w:rsid w:val="005B7D28"/>
    <w:rsid w:val="005E39D5"/>
    <w:rsid w:val="00600670"/>
    <w:rsid w:val="0062123A"/>
    <w:rsid w:val="006404C4"/>
    <w:rsid w:val="006455D1"/>
    <w:rsid w:val="00646E75"/>
    <w:rsid w:val="006771D0"/>
    <w:rsid w:val="006E3234"/>
    <w:rsid w:val="00715FCB"/>
    <w:rsid w:val="00743101"/>
    <w:rsid w:val="0075365E"/>
    <w:rsid w:val="00760A28"/>
    <w:rsid w:val="007775E1"/>
    <w:rsid w:val="007867A0"/>
    <w:rsid w:val="007927F5"/>
    <w:rsid w:val="00802CA0"/>
    <w:rsid w:val="00811A09"/>
    <w:rsid w:val="00832CAA"/>
    <w:rsid w:val="00855A9C"/>
    <w:rsid w:val="009260CD"/>
    <w:rsid w:val="00952C25"/>
    <w:rsid w:val="00970E1E"/>
    <w:rsid w:val="00A2118D"/>
    <w:rsid w:val="00A91D15"/>
    <w:rsid w:val="00AB3928"/>
    <w:rsid w:val="00AD76E2"/>
    <w:rsid w:val="00B20152"/>
    <w:rsid w:val="00B359E4"/>
    <w:rsid w:val="00B57D98"/>
    <w:rsid w:val="00B70850"/>
    <w:rsid w:val="00B74278"/>
    <w:rsid w:val="00B7529B"/>
    <w:rsid w:val="00B85A23"/>
    <w:rsid w:val="00BA40F5"/>
    <w:rsid w:val="00BD49BD"/>
    <w:rsid w:val="00BE12E9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42C11"/>
    <w:rsid w:val="00D5459D"/>
    <w:rsid w:val="00D763E2"/>
    <w:rsid w:val="00D807EC"/>
    <w:rsid w:val="00DA1F4D"/>
    <w:rsid w:val="00DA77D6"/>
    <w:rsid w:val="00DD172A"/>
    <w:rsid w:val="00DF460C"/>
    <w:rsid w:val="00E25A26"/>
    <w:rsid w:val="00E4381A"/>
    <w:rsid w:val="00E55D74"/>
    <w:rsid w:val="00E60C96"/>
    <w:rsid w:val="00E92A1E"/>
    <w:rsid w:val="00EB58F2"/>
    <w:rsid w:val="00EC42BF"/>
    <w:rsid w:val="00F60274"/>
    <w:rsid w:val="00F77FB9"/>
    <w:rsid w:val="00FB068F"/>
    <w:rsid w:val="00F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03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446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7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annatul35-2568@diu.edu.b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hovaziz2409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tes.google.com/view/shova2409/home?authuser=1&amp;fbclid=IwAR0Siq0fDp7L3v6xTPwT7lKrlcM2awfgLuNPHsImgt452Ru4Ckgr7DyDa0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80V4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52EE4B1BFB4155A1A0708042161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19FB8-559D-4B38-B965-FD171D5BC475}"/>
      </w:docPartPr>
      <w:docPartBody>
        <w:p w:rsidR="00D334A6" w:rsidRDefault="00F62BFB">
          <w:pPr>
            <w:pStyle w:val="0052EE4B1BFB4155A1A0708042161680"/>
          </w:pPr>
          <w:r w:rsidRPr="00D5459D">
            <w:t>Profile</w:t>
          </w:r>
        </w:p>
      </w:docPartBody>
    </w:docPart>
    <w:docPart>
      <w:docPartPr>
        <w:name w:val="2E613EA166DA47E9878842DE7B43F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CDECE-6125-4393-8DDC-900DB80CD378}"/>
      </w:docPartPr>
      <w:docPartBody>
        <w:p w:rsidR="00D334A6" w:rsidRDefault="00F62BFB">
          <w:pPr>
            <w:pStyle w:val="2E613EA166DA47E9878842DE7B43FE79"/>
          </w:pPr>
          <w:r w:rsidRPr="00CB0055">
            <w:t>Contact</w:t>
          </w:r>
        </w:p>
      </w:docPartBody>
    </w:docPart>
    <w:docPart>
      <w:docPartPr>
        <w:name w:val="0F4E6DB577B6413791D8C3DFCB6BF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72BF0-EC73-499A-B82B-50C478AD9C47}"/>
      </w:docPartPr>
      <w:docPartBody>
        <w:p w:rsidR="00D334A6" w:rsidRDefault="00F62BFB">
          <w:pPr>
            <w:pStyle w:val="0F4E6DB577B6413791D8C3DFCB6BF840"/>
          </w:pPr>
          <w:r w:rsidRPr="004D3011">
            <w:t>PHONE:</w:t>
          </w:r>
        </w:p>
      </w:docPartBody>
    </w:docPart>
    <w:docPart>
      <w:docPartPr>
        <w:name w:val="57C3C81CEB114BF88ACAD039E1125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92D05-5805-41E9-83B6-294655B42C8C}"/>
      </w:docPartPr>
      <w:docPartBody>
        <w:p w:rsidR="00D334A6" w:rsidRDefault="00F62BFB">
          <w:pPr>
            <w:pStyle w:val="57C3C81CEB114BF88ACAD039E1125B2E"/>
          </w:pPr>
          <w:r w:rsidRPr="004D3011">
            <w:t>EMAIL:</w:t>
          </w:r>
        </w:p>
      </w:docPartBody>
    </w:docPart>
    <w:docPart>
      <w:docPartPr>
        <w:name w:val="92BA2F0454F64118B9F08EEC85A5D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7ABD2-39B3-4416-A40E-070112921A4D}"/>
      </w:docPartPr>
      <w:docPartBody>
        <w:p w:rsidR="00D334A6" w:rsidRDefault="00F62BFB">
          <w:pPr>
            <w:pStyle w:val="92BA2F0454F64118B9F08EEC85A5DAA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B17"/>
    <w:rsid w:val="00117DE9"/>
    <w:rsid w:val="0018253D"/>
    <w:rsid w:val="005843F1"/>
    <w:rsid w:val="005E6F09"/>
    <w:rsid w:val="007C32BE"/>
    <w:rsid w:val="008F6016"/>
    <w:rsid w:val="00C54B17"/>
    <w:rsid w:val="00D334A6"/>
    <w:rsid w:val="00F6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F601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52EE4B1BFB4155A1A0708042161680">
    <w:name w:val="0052EE4B1BFB4155A1A0708042161680"/>
  </w:style>
  <w:style w:type="paragraph" w:customStyle="1" w:styleId="2E613EA166DA47E9878842DE7B43FE79">
    <w:name w:val="2E613EA166DA47E9878842DE7B43FE79"/>
  </w:style>
  <w:style w:type="paragraph" w:customStyle="1" w:styleId="0F4E6DB577B6413791D8C3DFCB6BF840">
    <w:name w:val="0F4E6DB577B6413791D8C3DFCB6BF840"/>
  </w:style>
  <w:style w:type="paragraph" w:customStyle="1" w:styleId="57C3C81CEB114BF88ACAD039E1125B2E">
    <w:name w:val="57C3C81CEB114BF88ACAD039E1125B2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B504DA63A89483D81BED415F64A35F1">
    <w:name w:val="1B504DA63A89483D81BED415F64A35F1"/>
  </w:style>
  <w:style w:type="paragraph" w:customStyle="1" w:styleId="92BA2F0454F64118B9F08EEC85A5DAAB">
    <w:name w:val="92BA2F0454F64118B9F08EEC85A5DAAB"/>
  </w:style>
  <w:style w:type="character" w:customStyle="1" w:styleId="Heading2Char">
    <w:name w:val="Heading 2 Char"/>
    <w:basedOn w:val="DefaultParagraphFont"/>
    <w:link w:val="Heading2"/>
    <w:uiPriority w:val="9"/>
    <w:rsid w:val="008F6016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B0C1E134244488FA216C8246A17DFB3">
    <w:name w:val="4B0C1E134244488FA216C8246A17DFB3"/>
    <w:rsid w:val="00C54B17"/>
  </w:style>
  <w:style w:type="paragraph" w:customStyle="1" w:styleId="4F458C7751DF4C81A01F44104203516D">
    <w:name w:val="4F458C7751DF4C81A01F44104203516D"/>
    <w:rsid w:val="008F6016"/>
  </w:style>
  <w:style w:type="paragraph" w:customStyle="1" w:styleId="0BD64CB82BA44E748812C8DB5F48B592">
    <w:name w:val="0BD64CB82BA44E748812C8DB5F48B592"/>
    <w:rsid w:val="008F6016"/>
  </w:style>
  <w:style w:type="paragraph" w:customStyle="1" w:styleId="FFA72FB98F0E4A00B9DF72743AA23AA0">
    <w:name w:val="FFA72FB98F0E4A00B9DF72743AA23AA0"/>
    <w:rsid w:val="008F6016"/>
  </w:style>
  <w:style w:type="paragraph" w:customStyle="1" w:styleId="CACFCD180D5F46C1AEB19CEDB472ABC7">
    <w:name w:val="CACFCD180D5F46C1AEB19CEDB472ABC7"/>
    <w:rsid w:val="008F6016"/>
  </w:style>
  <w:style w:type="paragraph" w:customStyle="1" w:styleId="4C636BAD4D194F758DC1FC13782C3F52">
    <w:name w:val="4C636BAD4D194F758DC1FC13782C3F52"/>
    <w:rsid w:val="008F6016"/>
  </w:style>
  <w:style w:type="paragraph" w:customStyle="1" w:styleId="F4677DC9A01847B5BC5F5E5A1E5B8DDC">
    <w:name w:val="F4677DC9A01847B5BC5F5E5A1E5B8DDC"/>
    <w:rsid w:val="008F6016"/>
  </w:style>
  <w:style w:type="paragraph" w:customStyle="1" w:styleId="94C8CB919EEB4316A9AB56C5914E7A7E">
    <w:name w:val="94C8CB919EEB4316A9AB56C5914E7A7E"/>
    <w:rsid w:val="008F6016"/>
  </w:style>
  <w:style w:type="paragraph" w:customStyle="1" w:styleId="ABB9CC47434A4A7EB21FDC8BC0D7B5A2">
    <w:name w:val="ABB9CC47434A4A7EB21FDC8BC0D7B5A2"/>
    <w:rsid w:val="008F6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8A0399A-AAD0-4F3D-AE3D-D9058D78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2022-02-13T11:56:00Z</dcterms:created>
  <dcterms:modified xsi:type="dcterms:W3CDTF">2022-02-13T12:09:00Z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DocHome">
    <vt:i4>-622836200</vt:i4>
  </property>
</Properties>
</file>