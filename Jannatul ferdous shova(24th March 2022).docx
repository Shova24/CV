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30D6B89" w14:textId="77777777" w:rsidTr="00CD6D47">
        <w:trPr>
          <w:trHeight w:val="4194"/>
        </w:trPr>
        <w:tc>
          <w:tcPr>
            <w:tcW w:w="3600" w:type="dxa"/>
            <w:vAlign w:val="bottom"/>
          </w:tcPr>
          <w:p w14:paraId="5C1B3BD4" w14:textId="6615D635" w:rsidR="001B2ABD" w:rsidRDefault="00D27A1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4F519AE" wp14:editId="271B8DDA">
                  <wp:extent cx="1759226" cy="19649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770" cy="1983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BD314C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BCFD056" w14:textId="7C968029" w:rsidR="001B2ABD" w:rsidRPr="00D27A1D" w:rsidRDefault="00D27A1D" w:rsidP="001B2ABD">
            <w:pPr>
              <w:pStyle w:val="Title"/>
              <w:rPr>
                <w:sz w:val="72"/>
                <w:szCs w:val="72"/>
              </w:rPr>
            </w:pPr>
            <w:r w:rsidRPr="00D27A1D">
              <w:rPr>
                <w:sz w:val="72"/>
                <w:szCs w:val="72"/>
              </w:rPr>
              <w:t>jannatul Ferdous Shova</w:t>
            </w:r>
          </w:p>
          <w:p w14:paraId="3E782AC4" w14:textId="5ACE95D5" w:rsidR="001B2ABD" w:rsidRDefault="001B2ABD" w:rsidP="001B2ABD">
            <w:pPr>
              <w:pStyle w:val="Subtitle"/>
            </w:pPr>
          </w:p>
        </w:tc>
      </w:tr>
      <w:tr w:rsidR="001B2ABD" w14:paraId="49AB46B0" w14:textId="77777777" w:rsidTr="00CD6D47">
        <w:trPr>
          <w:trHeight w:val="414"/>
        </w:trPr>
        <w:tc>
          <w:tcPr>
            <w:tcW w:w="3600" w:type="dxa"/>
          </w:tcPr>
          <w:p w14:paraId="18FCD88F" w14:textId="77777777" w:rsidR="00036450" w:rsidRDefault="00036450" w:rsidP="00036450"/>
          <w:sdt>
            <w:sdtPr>
              <w:id w:val="-1711873194"/>
              <w:placeholder>
                <w:docPart w:val="46CFCA91E2B24DA1938C47919A160BF2"/>
              </w:placeholder>
              <w:temporary/>
              <w:showingPlcHdr/>
              <w15:appearance w15:val="hidden"/>
            </w:sdtPr>
            <w:sdtContent>
              <w:p w14:paraId="3091B1BD" w14:textId="77777777" w:rsidR="00C03979" w:rsidRDefault="00C03979" w:rsidP="00C03979">
                <w:pPr>
                  <w:pStyle w:val="Heading3"/>
                </w:pPr>
                <w:r w:rsidRPr="008D258D">
                  <w:rPr>
                    <w:sz w:val="24"/>
                  </w:rPr>
                  <w:t>Profile</w:t>
                </w:r>
              </w:p>
            </w:sdtContent>
          </w:sdt>
          <w:p w14:paraId="07287594" w14:textId="00585CD8" w:rsidR="00C8222D" w:rsidRDefault="00E24F12" w:rsidP="00CD6D47">
            <w:r>
              <w:t xml:space="preserve">I enjoy the process of Learning. </w:t>
            </w:r>
            <w:r w:rsidR="00C03979">
              <w:t xml:space="preserve">Love exploring life. </w:t>
            </w:r>
            <w:r>
              <w:t xml:space="preserve">Want to build my career as a software Engineer. </w:t>
            </w:r>
          </w:p>
          <w:p w14:paraId="58EE8789" w14:textId="51D26E08" w:rsidR="00CD6D47" w:rsidRDefault="00CD6D47" w:rsidP="00CD6D47"/>
          <w:p w14:paraId="10D41A47" w14:textId="77777777" w:rsidR="00CD6D47" w:rsidRDefault="00CD6D47" w:rsidP="00CD6D47"/>
          <w:sdt>
            <w:sdtPr>
              <w:id w:val="-1954003311"/>
              <w:placeholder>
                <w:docPart w:val="87F6761BD9AE48ABB3B6E7899DD04F5C"/>
              </w:placeholder>
              <w:temporary/>
              <w:showingPlcHdr/>
              <w15:appearance w15:val="hidden"/>
            </w:sdtPr>
            <w:sdtEndPr/>
            <w:sdtContent>
              <w:p w14:paraId="370C9C59" w14:textId="363E17EB" w:rsidR="00036450" w:rsidRPr="00CB0055" w:rsidRDefault="00CB0055" w:rsidP="00CB0055">
                <w:pPr>
                  <w:pStyle w:val="Heading3"/>
                </w:pPr>
                <w:r w:rsidRPr="008D258D">
                  <w:rPr>
                    <w:sz w:val="24"/>
                  </w:rPr>
                  <w:t>Contact</w:t>
                </w:r>
              </w:p>
            </w:sdtContent>
          </w:sdt>
          <w:p w14:paraId="1FDCA277" w14:textId="58F499C7" w:rsidR="009B6472" w:rsidRPr="00C03979" w:rsidRDefault="009B6472" w:rsidP="009B6472">
            <w:sdt>
              <w:sdtPr>
                <w:id w:val="1111563247"/>
                <w:placeholder>
                  <w:docPart w:val="E2164F8C9525444AB70740B7045FD299"/>
                </w:placeholder>
                <w:temporary/>
                <w:showingPlcHdr/>
                <w15:appearance w15:val="hidden"/>
              </w:sdtPr>
              <w:sdtContent>
                <w:r w:rsidRPr="00C03979">
                  <w:t>PHONE:</w:t>
                </w:r>
              </w:sdtContent>
            </w:sdt>
            <w:r w:rsidR="008D258D">
              <w:t xml:space="preserve"> </w:t>
            </w:r>
            <w:r w:rsidRPr="00C03979">
              <w:t>01882982090</w:t>
            </w:r>
          </w:p>
          <w:p w14:paraId="432AAC97" w14:textId="06523630" w:rsidR="009B6472" w:rsidRPr="008D258D" w:rsidRDefault="009B6472" w:rsidP="009B6472">
            <w:pPr>
              <w:rPr>
                <w:rStyle w:val="Hyperlink"/>
                <w:color w:val="auto"/>
                <w:u w:val="none"/>
              </w:rPr>
            </w:pPr>
            <w:sdt>
              <w:sdtPr>
                <w:id w:val="-240260293"/>
                <w:placeholder>
                  <w:docPart w:val="F92AB2EBEC884BFBA531C5CB05821AF7"/>
                </w:placeholder>
                <w:temporary/>
                <w:showingPlcHdr/>
                <w15:appearance w15:val="hidden"/>
              </w:sdtPr>
              <w:sdtContent>
                <w:r w:rsidRPr="00C03979">
                  <w:t>EMAIL:</w:t>
                </w:r>
              </w:sdtContent>
            </w:sdt>
            <w:r w:rsidR="008D258D">
              <w:t xml:space="preserve"> </w:t>
            </w:r>
            <w:hyperlink r:id="rId8" w:history="1">
              <w:r w:rsidR="008D258D" w:rsidRPr="004E5A3E">
                <w:rPr>
                  <w:rStyle w:val="Hyperlink"/>
                  <w14:textFill>
                    <w14:solidFill>
                      <w14:schemeClr w14:val="accent2">
                        <w14:lumMod w14:val="75000"/>
                        <w14:lumMod w14:val="75000"/>
                      </w14:schemeClr>
                    </w14:solidFill>
                  </w14:textFill>
                </w:rPr>
                <w:t>shovaziz2409@gmail.com</w:t>
              </w:r>
            </w:hyperlink>
            <w:r w:rsidRPr="00C03979">
              <w:rPr>
                <w:rStyle w:val="Hyperlink"/>
              </w:rPr>
              <w:t>,</w:t>
            </w:r>
          </w:p>
          <w:p w14:paraId="1B7541A4" w14:textId="7C63ED31" w:rsidR="004A1075" w:rsidRPr="00C03979" w:rsidRDefault="004A1075" w:rsidP="009B6472">
            <w:pPr>
              <w:rPr>
                <w:rStyle w:val="Hyperlink"/>
                <w:color w:val="auto"/>
                <w:u w:val="none"/>
              </w:rPr>
            </w:pPr>
          </w:p>
          <w:p w14:paraId="37E796DA" w14:textId="63568C9E" w:rsidR="004A1075" w:rsidRPr="00C03979" w:rsidRDefault="004A1075" w:rsidP="009B6472">
            <w:pPr>
              <w:rPr>
                <w:rStyle w:val="Hyperlink"/>
                <w:color w:val="auto"/>
                <w:u w:val="none"/>
              </w:rPr>
            </w:pPr>
            <w:r w:rsidRPr="00C03979">
              <w:rPr>
                <w:rStyle w:val="Hyperlink"/>
                <w:color w:val="auto"/>
                <w:u w:val="none"/>
              </w:rPr>
              <w:t>Git</w:t>
            </w:r>
            <w:r w:rsidR="007D2EFB">
              <w:rPr>
                <w:rStyle w:val="Hyperlink"/>
                <w:color w:val="auto"/>
                <w:u w:val="none"/>
              </w:rPr>
              <w:t>H</w:t>
            </w:r>
            <w:r w:rsidRPr="00C03979">
              <w:rPr>
                <w:rStyle w:val="Hyperlink"/>
                <w:color w:val="auto"/>
                <w:u w:val="none"/>
              </w:rPr>
              <w:t>ub:</w:t>
            </w:r>
            <w:r w:rsidR="00C03979">
              <w:rPr>
                <w:rStyle w:val="Hyperlink"/>
                <w:color w:val="auto"/>
                <w:u w:val="none"/>
              </w:rPr>
              <w:t xml:space="preserve"> </w:t>
            </w:r>
            <w:hyperlink r:id="rId9" w:history="1">
              <w:r w:rsidR="00C03979" w:rsidRPr="0071400E">
                <w:rPr>
                  <w:rStyle w:val="Hyperlink"/>
                </w:rPr>
                <w:t>Shova</w:t>
              </w:r>
              <w:r w:rsidR="00C03979" w:rsidRPr="0071400E">
                <w:rPr>
                  <w:rStyle w:val="Hyperlink"/>
                </w:rPr>
                <w:t>2</w:t>
              </w:r>
              <w:r w:rsidR="00C03979" w:rsidRPr="0071400E">
                <w:rPr>
                  <w:rStyle w:val="Hyperlink"/>
                </w:rPr>
                <w:t>4</w:t>
              </w:r>
            </w:hyperlink>
          </w:p>
          <w:p w14:paraId="01F16416" w14:textId="713F12E7" w:rsidR="004A1075" w:rsidRDefault="004A1075" w:rsidP="009B6472">
            <w:pPr>
              <w:rPr>
                <w:rStyle w:val="Hyperlink"/>
                <w:color w:val="auto"/>
                <w:u w:val="none"/>
              </w:rPr>
            </w:pPr>
            <w:r w:rsidRPr="00C03979">
              <w:rPr>
                <w:rStyle w:val="Hyperlink"/>
                <w:color w:val="auto"/>
                <w:u w:val="none"/>
              </w:rPr>
              <w:t xml:space="preserve">Linkdin: </w:t>
            </w:r>
            <w:hyperlink r:id="rId10" w:history="1">
              <w:r w:rsidR="00C03979" w:rsidRPr="00433CEB">
                <w:rPr>
                  <w:rStyle w:val="Hyperlink"/>
                </w:rPr>
                <w:t>Sho</w:t>
              </w:r>
              <w:r w:rsidR="00C03979" w:rsidRPr="00433CEB">
                <w:rPr>
                  <w:rStyle w:val="Hyperlink"/>
                </w:rPr>
                <w:t>v</w:t>
              </w:r>
              <w:r w:rsidR="00C03979" w:rsidRPr="00433CEB">
                <w:rPr>
                  <w:rStyle w:val="Hyperlink"/>
                </w:rPr>
                <w:t>a24</w:t>
              </w:r>
            </w:hyperlink>
          </w:p>
          <w:p w14:paraId="2B49B5FD" w14:textId="77777777" w:rsidR="00C03979" w:rsidRPr="00C03979" w:rsidRDefault="00C03979" w:rsidP="009B6472">
            <w:pPr>
              <w:rPr>
                <w:rStyle w:val="Hyperlink"/>
                <w:color w:val="auto"/>
                <w:u w:val="none"/>
              </w:rPr>
            </w:pPr>
          </w:p>
          <w:p w14:paraId="12E5539D" w14:textId="77777777" w:rsidR="00C03979" w:rsidRPr="00C03979" w:rsidRDefault="00C03979" w:rsidP="00C03979">
            <w:pPr>
              <w:rPr>
                <w:rStyle w:val="Hyperlink"/>
                <w:color w:val="auto"/>
                <w:u w:val="none"/>
              </w:rPr>
            </w:pPr>
            <w:r w:rsidRPr="00C03979">
              <w:rPr>
                <w:rStyle w:val="Hyperlink"/>
                <w:color w:val="auto"/>
                <w:u w:val="none"/>
              </w:rPr>
              <w:t>PRESENT ADDRESS:</w:t>
            </w:r>
          </w:p>
          <w:p w14:paraId="02C55933" w14:textId="77777777" w:rsidR="00C03979" w:rsidRPr="00C03979" w:rsidRDefault="00C03979" w:rsidP="00C03979">
            <w:pPr>
              <w:rPr>
                <w:rStyle w:val="Hyperlink"/>
                <w:color w:val="auto"/>
                <w:u w:val="none"/>
              </w:rPr>
            </w:pPr>
            <w:r w:rsidRPr="00C03979">
              <w:rPr>
                <w:rStyle w:val="Hyperlink"/>
                <w:color w:val="auto"/>
                <w:u w:val="none"/>
              </w:rPr>
              <w:t>HOUSE - 311,ROAD-4 , BLOCK-A,</w:t>
            </w:r>
          </w:p>
          <w:p w14:paraId="67FB9E9D" w14:textId="77777777" w:rsidR="00C03979" w:rsidRPr="00C03979" w:rsidRDefault="00C03979" w:rsidP="00C03979">
            <w:pPr>
              <w:rPr>
                <w:rStyle w:val="Hyperlink"/>
                <w:color w:val="auto"/>
                <w:u w:val="none"/>
              </w:rPr>
            </w:pPr>
            <w:r w:rsidRPr="00C03979">
              <w:rPr>
                <w:rStyle w:val="Hyperlink"/>
                <w:color w:val="auto"/>
                <w:u w:val="none"/>
              </w:rPr>
              <w:t>EAST-SHIACHOR,KUTUBPUR,FATULLAH,</w:t>
            </w:r>
          </w:p>
          <w:p w14:paraId="0E7E972F" w14:textId="7CC4656D" w:rsidR="00C03979" w:rsidRDefault="00C03979" w:rsidP="00C03979">
            <w:pPr>
              <w:rPr>
                <w:rStyle w:val="Hyperlink"/>
                <w:color w:val="auto"/>
                <w:u w:val="none"/>
              </w:rPr>
            </w:pPr>
            <w:r w:rsidRPr="00C03979">
              <w:rPr>
                <w:rStyle w:val="Hyperlink"/>
                <w:color w:val="auto"/>
                <w:u w:val="none"/>
              </w:rPr>
              <w:t>NARAYANGONJ</w:t>
            </w:r>
          </w:p>
          <w:p w14:paraId="7FAF725A" w14:textId="77777777" w:rsidR="00647496" w:rsidRPr="00C03979" w:rsidRDefault="00647496" w:rsidP="00C03979">
            <w:pPr>
              <w:rPr>
                <w:rStyle w:val="Hyperlink"/>
                <w:color w:val="auto"/>
                <w:u w:val="none"/>
              </w:rPr>
            </w:pPr>
          </w:p>
          <w:p w14:paraId="55B143EE" w14:textId="4F086C18" w:rsidR="008D258D" w:rsidRPr="00E24F12" w:rsidRDefault="00E24F12" w:rsidP="00E24F12">
            <w:pPr>
              <w:rPr>
                <w:color w:val="000000" w:themeColor="text1"/>
              </w:rPr>
            </w:pPr>
            <w:hyperlink r:id="rId11" w:history="1">
              <w:r w:rsidRPr="00E24F12">
                <w:rPr>
                  <w:rStyle w:val="Hyperlink"/>
                  <w:color w:val="000000" w:themeColor="text1"/>
                </w:rPr>
                <w:t>My P</w:t>
              </w:r>
              <w:r w:rsidRPr="00E24F12">
                <w:rPr>
                  <w:rStyle w:val="Hyperlink"/>
                  <w:color w:val="000000" w:themeColor="text1"/>
                </w:rPr>
                <w:t>o</w:t>
              </w:r>
              <w:r w:rsidRPr="00E24F12">
                <w:rPr>
                  <w:rStyle w:val="Hyperlink"/>
                  <w:color w:val="000000" w:themeColor="text1"/>
                </w:rPr>
                <w:t>rtfolio</w:t>
              </w:r>
            </w:hyperlink>
          </w:p>
          <w:p w14:paraId="38A1E795" w14:textId="3400C274" w:rsidR="00C8222D" w:rsidRDefault="00C8222D" w:rsidP="00C8222D"/>
          <w:p w14:paraId="1C309982" w14:textId="77777777" w:rsidR="00CD6D47" w:rsidRDefault="00CD6D47" w:rsidP="00C8222D"/>
          <w:p w14:paraId="32286174" w14:textId="77777777" w:rsidR="00CD6D47" w:rsidRPr="00C8222D" w:rsidRDefault="00CD6D47" w:rsidP="00C8222D"/>
          <w:p w14:paraId="6F491D70" w14:textId="64F2E7BE" w:rsidR="004D3011" w:rsidRPr="008D258D" w:rsidRDefault="009B6472" w:rsidP="00CB0055">
            <w:pPr>
              <w:pStyle w:val="Heading3"/>
              <w:rPr>
                <w:sz w:val="24"/>
              </w:rPr>
            </w:pPr>
            <w:r w:rsidRPr="008D258D">
              <w:rPr>
                <w:sz w:val="24"/>
              </w:rPr>
              <w:t>Technical Skill</w:t>
            </w:r>
          </w:p>
          <w:p w14:paraId="62FB3EDB" w14:textId="769E5F10" w:rsidR="004D3011" w:rsidRPr="006B0E5A" w:rsidRDefault="009B6472" w:rsidP="004D3011">
            <w:pPr>
              <w:rPr>
                <w:color w:val="B85A22" w:themeColor="accent2" w:themeShade="BF"/>
              </w:rPr>
            </w:pPr>
            <w:r w:rsidRPr="006B0E5A">
              <w:rPr>
                <w:color w:val="B85A22" w:themeColor="accent2" w:themeShade="BF"/>
              </w:rPr>
              <w:t xml:space="preserve">Programming Languages – </w:t>
            </w:r>
          </w:p>
          <w:p w14:paraId="1962CF10" w14:textId="77777777" w:rsidR="006B0E5A" w:rsidRPr="008E6ECE" w:rsidRDefault="006B0E5A" w:rsidP="006B0E5A">
            <w:pPr>
              <w:tabs>
                <w:tab w:val="left" w:pos="990"/>
              </w:tabs>
              <w:rPr>
                <w:b/>
                <w:bCs/>
                <w:color w:val="000000" w:themeColor="text1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5"/>
              <w:gridCol w:w="725"/>
              <w:gridCol w:w="450"/>
              <w:gridCol w:w="805"/>
            </w:tblGrid>
            <w:tr w:rsidR="006B0E5A" w:rsidRPr="008E6ECE" w14:paraId="4A7CE779" w14:textId="77777777" w:rsidTr="00F408F2">
              <w:tc>
                <w:tcPr>
                  <w:tcW w:w="1165" w:type="dxa"/>
                </w:tcPr>
                <w:p w14:paraId="7EAE580C" w14:textId="5AE5A5AC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C</w:t>
                  </w:r>
                  <w:r w:rsidR="00C8222D">
                    <w:rPr>
                      <w:color w:val="000000" w:themeColor="text1"/>
                      <w:szCs w:val="18"/>
                    </w:rPr>
                    <w:t>/C++</w:t>
                  </w:r>
                </w:p>
              </w:tc>
              <w:tc>
                <w:tcPr>
                  <w:tcW w:w="725" w:type="dxa"/>
                  <w:shd w:val="clear" w:color="auto" w:fill="4F81BD"/>
                </w:tcPr>
                <w:p w14:paraId="0174D041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8E6ECE">
                    <w:rPr>
                      <w:color w:val="FFFFFF" w:themeColor="background1"/>
                      <w:szCs w:val="18"/>
                    </w:rPr>
                    <w:t>50%</w:t>
                  </w:r>
                </w:p>
              </w:tc>
              <w:tc>
                <w:tcPr>
                  <w:tcW w:w="450" w:type="dxa"/>
                  <w:shd w:val="clear" w:color="auto" w:fill="4F81BD"/>
                </w:tcPr>
                <w:p w14:paraId="796605E2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59FC98C0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5593D7F6" w14:textId="77777777" w:rsidTr="00F408F2">
              <w:trPr>
                <w:trHeight w:val="83"/>
              </w:trPr>
              <w:tc>
                <w:tcPr>
                  <w:tcW w:w="1165" w:type="dxa"/>
                </w:tcPr>
                <w:p w14:paraId="34C8F21C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725" w:type="dxa"/>
                  <w:shd w:val="clear" w:color="auto" w:fill="auto"/>
                </w:tcPr>
                <w:p w14:paraId="1BFCFE41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3B2D489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</w:tcPr>
                <w:p w14:paraId="0E906C35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13885517" w14:textId="77777777" w:rsidTr="00F408F2">
              <w:tc>
                <w:tcPr>
                  <w:tcW w:w="1165" w:type="dxa"/>
                </w:tcPr>
                <w:p w14:paraId="34A5582A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Java</w:t>
                  </w:r>
                </w:p>
              </w:tc>
              <w:tc>
                <w:tcPr>
                  <w:tcW w:w="725" w:type="dxa"/>
                  <w:shd w:val="clear" w:color="auto" w:fill="4F81BD"/>
                </w:tcPr>
                <w:p w14:paraId="46341D19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  <w:r w:rsidRPr="008E6ECE">
                    <w:rPr>
                      <w:color w:val="FFFFFF" w:themeColor="background1"/>
                      <w:szCs w:val="18"/>
                    </w:rPr>
                    <w:t>30%</w:t>
                  </w:r>
                </w:p>
              </w:tc>
              <w:tc>
                <w:tcPr>
                  <w:tcW w:w="450" w:type="dxa"/>
                  <w:shd w:val="clear" w:color="auto" w:fill="D4E1ED" w:themeFill="accent1" w:themeFillTint="66"/>
                </w:tcPr>
                <w:p w14:paraId="584D19C1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20E1DA81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0E9BFCEE" w14:textId="77777777" w:rsidTr="00F408F2">
              <w:trPr>
                <w:trHeight w:val="99"/>
              </w:trPr>
              <w:tc>
                <w:tcPr>
                  <w:tcW w:w="1165" w:type="dxa"/>
                </w:tcPr>
                <w:p w14:paraId="70351F1B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725" w:type="dxa"/>
                  <w:shd w:val="clear" w:color="auto" w:fill="auto"/>
                </w:tcPr>
                <w:p w14:paraId="40F74126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688B2FD6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</w:tcPr>
                <w:p w14:paraId="3EB70733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4446468F" w14:textId="77777777" w:rsidTr="00F408F2">
              <w:tc>
                <w:tcPr>
                  <w:tcW w:w="1165" w:type="dxa"/>
                </w:tcPr>
                <w:p w14:paraId="1143024B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Javascript</w:t>
                  </w:r>
                </w:p>
              </w:tc>
              <w:tc>
                <w:tcPr>
                  <w:tcW w:w="725" w:type="dxa"/>
                  <w:shd w:val="clear" w:color="auto" w:fill="4F81BD"/>
                </w:tcPr>
                <w:p w14:paraId="52BBA3D4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  <w:r w:rsidRPr="008E6ECE">
                    <w:rPr>
                      <w:color w:val="FFFFFF" w:themeColor="background1"/>
                      <w:szCs w:val="18"/>
                    </w:rPr>
                    <w:t>30%</w:t>
                  </w:r>
                </w:p>
              </w:tc>
              <w:tc>
                <w:tcPr>
                  <w:tcW w:w="450" w:type="dxa"/>
                  <w:shd w:val="clear" w:color="auto" w:fill="D4E1ED" w:themeFill="accent1" w:themeFillTint="66"/>
                </w:tcPr>
                <w:p w14:paraId="0388D8C8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33F11F30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4E0BA55F" w14:textId="77777777" w:rsidTr="00F408F2">
              <w:tc>
                <w:tcPr>
                  <w:tcW w:w="1165" w:type="dxa"/>
                </w:tcPr>
                <w:p w14:paraId="570DB8C9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725" w:type="dxa"/>
                  <w:shd w:val="clear" w:color="auto" w:fill="auto"/>
                </w:tcPr>
                <w:p w14:paraId="4476D2E2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1D84F61B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</w:tcPr>
                <w:p w14:paraId="10E220A9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0F45FB54" w14:textId="77777777" w:rsidTr="00F408F2">
              <w:tc>
                <w:tcPr>
                  <w:tcW w:w="1165" w:type="dxa"/>
                </w:tcPr>
                <w:p w14:paraId="2FD40D45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Python</w:t>
                  </w:r>
                </w:p>
              </w:tc>
              <w:tc>
                <w:tcPr>
                  <w:tcW w:w="725" w:type="dxa"/>
                  <w:shd w:val="clear" w:color="auto" w:fill="4F81BD"/>
                </w:tcPr>
                <w:p w14:paraId="750DEF26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  <w:r w:rsidRPr="008E6ECE">
                    <w:rPr>
                      <w:color w:val="FFFFFF" w:themeColor="background1"/>
                      <w:szCs w:val="18"/>
                    </w:rPr>
                    <w:t>30%</w:t>
                  </w:r>
                </w:p>
              </w:tc>
              <w:tc>
                <w:tcPr>
                  <w:tcW w:w="450" w:type="dxa"/>
                  <w:shd w:val="clear" w:color="auto" w:fill="D4E1ED" w:themeFill="accent1" w:themeFillTint="66"/>
                </w:tcPr>
                <w:p w14:paraId="329C71E7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36CA7061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5C357554" w14:textId="77777777" w:rsidTr="00F408F2">
              <w:tc>
                <w:tcPr>
                  <w:tcW w:w="1165" w:type="dxa"/>
                </w:tcPr>
                <w:p w14:paraId="0AC780F0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725" w:type="dxa"/>
                  <w:shd w:val="clear" w:color="auto" w:fill="auto"/>
                </w:tcPr>
                <w:p w14:paraId="22AA2C3D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color w:val="FFFFFF" w:themeColor="background1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756FEAB6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</w:tcPr>
                <w:p w14:paraId="618C3E0D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4A9468E8" w14:textId="77777777" w:rsidTr="00F408F2">
              <w:tc>
                <w:tcPr>
                  <w:tcW w:w="1165" w:type="dxa"/>
                </w:tcPr>
                <w:p w14:paraId="09E2F3FB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SQL</w:t>
                  </w:r>
                </w:p>
              </w:tc>
              <w:tc>
                <w:tcPr>
                  <w:tcW w:w="725" w:type="dxa"/>
                  <w:shd w:val="clear" w:color="auto" w:fill="4F81BD"/>
                </w:tcPr>
                <w:p w14:paraId="62B69D34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color w:val="FFFFFF" w:themeColor="background1"/>
                      <w:szCs w:val="18"/>
                    </w:rPr>
                  </w:pPr>
                  <w:r>
                    <w:rPr>
                      <w:color w:val="FFFFFF" w:themeColor="background1"/>
                      <w:szCs w:val="18"/>
                    </w:rPr>
                    <w:t>50%</w:t>
                  </w:r>
                </w:p>
              </w:tc>
              <w:tc>
                <w:tcPr>
                  <w:tcW w:w="450" w:type="dxa"/>
                  <w:shd w:val="clear" w:color="auto" w:fill="4F81BD"/>
                </w:tcPr>
                <w:p w14:paraId="12B9B680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799B0179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5BB3D97C" w14:textId="77777777" w:rsidTr="00F408F2">
              <w:tc>
                <w:tcPr>
                  <w:tcW w:w="1165" w:type="dxa"/>
                </w:tcPr>
                <w:p w14:paraId="3A896020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725" w:type="dxa"/>
                  <w:shd w:val="clear" w:color="auto" w:fill="auto"/>
                </w:tcPr>
                <w:p w14:paraId="43398F48" w14:textId="77777777" w:rsidR="006B0E5A" w:rsidRDefault="006B0E5A" w:rsidP="006B0E5A">
                  <w:pPr>
                    <w:tabs>
                      <w:tab w:val="left" w:pos="990"/>
                    </w:tabs>
                    <w:rPr>
                      <w:color w:val="FFFFFF" w:themeColor="background1"/>
                      <w:szCs w:val="18"/>
                    </w:rPr>
                  </w:pPr>
                </w:p>
              </w:tc>
              <w:tc>
                <w:tcPr>
                  <w:tcW w:w="450" w:type="dxa"/>
                  <w:shd w:val="clear" w:color="auto" w:fill="auto"/>
                </w:tcPr>
                <w:p w14:paraId="123A86F7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auto"/>
                </w:tcPr>
                <w:p w14:paraId="6A5861FB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04BCB3C9" w14:textId="77777777" w:rsidTr="00F408F2">
              <w:tc>
                <w:tcPr>
                  <w:tcW w:w="1165" w:type="dxa"/>
                </w:tcPr>
                <w:p w14:paraId="1DAB5B31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HTML</w:t>
                  </w:r>
                </w:p>
              </w:tc>
              <w:tc>
                <w:tcPr>
                  <w:tcW w:w="725" w:type="dxa"/>
                  <w:shd w:val="clear" w:color="auto" w:fill="4F81BD"/>
                </w:tcPr>
                <w:p w14:paraId="51D624EA" w14:textId="22BB5A24" w:rsidR="006B0E5A" w:rsidRDefault="006B0E5A" w:rsidP="006B0E5A">
                  <w:pPr>
                    <w:tabs>
                      <w:tab w:val="left" w:pos="990"/>
                    </w:tabs>
                    <w:rPr>
                      <w:color w:val="FFFFFF" w:themeColor="background1"/>
                      <w:szCs w:val="18"/>
                    </w:rPr>
                  </w:pPr>
                  <w:r>
                    <w:rPr>
                      <w:color w:val="FFFFFF" w:themeColor="background1"/>
                      <w:szCs w:val="18"/>
                    </w:rPr>
                    <w:t>50%</w:t>
                  </w:r>
                </w:p>
              </w:tc>
              <w:tc>
                <w:tcPr>
                  <w:tcW w:w="450" w:type="dxa"/>
                  <w:shd w:val="clear" w:color="auto" w:fill="4F81BD"/>
                </w:tcPr>
                <w:p w14:paraId="1F53151A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515D5618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4B13AA5E" w14:textId="77777777" w:rsidTr="00F408F2">
              <w:tc>
                <w:tcPr>
                  <w:tcW w:w="1165" w:type="dxa"/>
                </w:tcPr>
                <w:p w14:paraId="5649CA0F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725" w:type="dxa"/>
                  <w:shd w:val="clear" w:color="auto" w:fill="auto"/>
                </w:tcPr>
                <w:p w14:paraId="67D98973" w14:textId="77777777" w:rsidR="006B0E5A" w:rsidRDefault="006B0E5A" w:rsidP="006B0E5A">
                  <w:pPr>
                    <w:tabs>
                      <w:tab w:val="left" w:pos="990"/>
                    </w:tabs>
                    <w:rPr>
                      <w:color w:val="FFFFFF" w:themeColor="background1"/>
                      <w:szCs w:val="18"/>
                    </w:rPr>
                  </w:pPr>
                </w:p>
              </w:tc>
              <w:tc>
                <w:tcPr>
                  <w:tcW w:w="450" w:type="dxa"/>
                  <w:shd w:val="clear" w:color="auto" w:fill="auto"/>
                </w:tcPr>
                <w:p w14:paraId="1F7ADF1D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auto"/>
                </w:tcPr>
                <w:p w14:paraId="47CE2950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6B0E5A" w:rsidRPr="008E6ECE" w14:paraId="0D2765C2" w14:textId="77777777" w:rsidTr="00F408F2">
              <w:tc>
                <w:tcPr>
                  <w:tcW w:w="1165" w:type="dxa"/>
                </w:tcPr>
                <w:p w14:paraId="4C7BBCDA" w14:textId="77777777" w:rsidR="006B0E5A" w:rsidRPr="006B0E5A" w:rsidRDefault="006B0E5A" w:rsidP="006B0E5A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CSS</w:t>
                  </w:r>
                </w:p>
              </w:tc>
              <w:tc>
                <w:tcPr>
                  <w:tcW w:w="725" w:type="dxa"/>
                  <w:shd w:val="clear" w:color="auto" w:fill="4F81BD"/>
                </w:tcPr>
                <w:p w14:paraId="4208D5D4" w14:textId="2125CBB9" w:rsidR="006B0E5A" w:rsidRDefault="006B0E5A" w:rsidP="006B0E5A">
                  <w:pPr>
                    <w:tabs>
                      <w:tab w:val="left" w:pos="990"/>
                    </w:tabs>
                    <w:rPr>
                      <w:color w:val="FFFFFF" w:themeColor="background1"/>
                      <w:szCs w:val="18"/>
                    </w:rPr>
                  </w:pPr>
                  <w:r>
                    <w:rPr>
                      <w:color w:val="FFFFFF" w:themeColor="background1"/>
                      <w:szCs w:val="18"/>
                    </w:rPr>
                    <w:t>50%</w:t>
                  </w:r>
                </w:p>
              </w:tc>
              <w:tc>
                <w:tcPr>
                  <w:tcW w:w="450" w:type="dxa"/>
                  <w:shd w:val="clear" w:color="auto" w:fill="4F81BD"/>
                </w:tcPr>
                <w:p w14:paraId="68000FAA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6565CAF1" w14:textId="77777777" w:rsidR="006B0E5A" w:rsidRPr="008E6ECE" w:rsidRDefault="006B0E5A" w:rsidP="006B0E5A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</w:tbl>
          <w:p w14:paraId="3F15B5F6" w14:textId="77777777" w:rsidR="009B6472" w:rsidRDefault="009B6472" w:rsidP="004D3011"/>
          <w:p w14:paraId="748ACB70" w14:textId="34B1D2FD" w:rsidR="004D3011" w:rsidRPr="004D3011" w:rsidRDefault="004D3011" w:rsidP="004D3011"/>
        </w:tc>
        <w:tc>
          <w:tcPr>
            <w:tcW w:w="720" w:type="dxa"/>
          </w:tcPr>
          <w:p w14:paraId="0BAB8652" w14:textId="69894A2E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492B23BC" w14:textId="6B908835" w:rsidR="00036450" w:rsidRDefault="000D3A35" w:rsidP="00036450">
            <w:pPr>
              <w:pStyle w:val="Heading2"/>
            </w:pPr>
            <w:r>
              <w:t>Academic</w:t>
            </w:r>
            <w:r w:rsidR="00B013B1">
              <w:t xml:space="preserve"> &amp; Personal</w:t>
            </w:r>
            <w:r>
              <w:t xml:space="preserve"> Projects</w:t>
            </w:r>
          </w:p>
          <w:p w14:paraId="6688E627" w14:textId="460F64DA" w:rsidR="00647496" w:rsidRDefault="00647496" w:rsidP="00CD6D47">
            <w:r>
              <w:t xml:space="preserve"> </w:t>
            </w:r>
          </w:p>
          <w:p w14:paraId="579CDE5A" w14:textId="77777777" w:rsidR="00CD6D47" w:rsidRPr="00CD6D47" w:rsidRDefault="00CD6D47" w:rsidP="00CD6D47"/>
          <w:p w14:paraId="1706C8AD" w14:textId="02C54F89" w:rsidR="00036450" w:rsidRPr="00647496" w:rsidRDefault="00647496" w:rsidP="00B359E4">
            <w:pPr>
              <w:pStyle w:val="Heading4"/>
              <w:rPr>
                <w:b w:val="0"/>
                <w:bCs/>
                <w:sz w:val="22"/>
                <w:u w:val="single"/>
              </w:rPr>
            </w:pPr>
            <w:hyperlink r:id="rId12" w:history="1">
              <w:r w:rsidR="00B847C4" w:rsidRPr="00647496">
                <w:rPr>
                  <w:rStyle w:val="Hyperlink"/>
                  <w:b w:val="0"/>
                  <w:bCs/>
                  <w:color w:val="auto"/>
                  <w:sz w:val="22"/>
                </w:rPr>
                <w:t>Genome Pattern Matching</w:t>
              </w:r>
            </w:hyperlink>
          </w:p>
          <w:p w14:paraId="10D38497" w14:textId="11C437F1" w:rsidR="004D3011" w:rsidRPr="00647496" w:rsidRDefault="00B013B1" w:rsidP="00036450">
            <w:r w:rsidRPr="00647496">
              <w:rPr>
                <w:b/>
                <w:bCs/>
              </w:rPr>
              <w:t>Technology:</w:t>
            </w:r>
            <w:r w:rsidRPr="00647496">
              <w:t xml:space="preserve"> C</w:t>
            </w:r>
          </w:p>
          <w:p w14:paraId="16B3FB81" w14:textId="22C65C61" w:rsidR="00B013B1" w:rsidRDefault="00B013B1" w:rsidP="00036450">
            <w:r>
              <w:t xml:space="preserve">It was my first year’s project. I </w:t>
            </w:r>
            <w:r w:rsidRPr="00D14BBA">
              <w:rPr>
                <w:b/>
                <w:bCs/>
              </w:rPr>
              <w:t>implemented LCS algorithm</w:t>
            </w:r>
            <w:r>
              <w:t xml:space="preserve"> to find the longest common subsequence from the given </w:t>
            </w:r>
          </w:p>
          <w:p w14:paraId="2ED2CA49" w14:textId="77777777" w:rsidR="00B013B1" w:rsidRDefault="00B013B1" w:rsidP="00036450"/>
          <w:p w14:paraId="7A493716" w14:textId="3752814A" w:rsidR="00B013B1" w:rsidRPr="00647496" w:rsidRDefault="00D14BBA" w:rsidP="00B013B1">
            <w:pPr>
              <w:rPr>
                <w:sz w:val="22"/>
              </w:rPr>
            </w:pPr>
            <w:hyperlink r:id="rId13" w:history="1">
              <w:r w:rsidR="00B013B1" w:rsidRPr="00647496">
                <w:rPr>
                  <w:rStyle w:val="Hyperlink"/>
                  <w:color w:val="auto"/>
                  <w:sz w:val="22"/>
                </w:rPr>
                <w:t>Coffee Queen</w:t>
              </w:r>
            </w:hyperlink>
          </w:p>
          <w:p w14:paraId="409FA082" w14:textId="7BD27AE9" w:rsidR="00B013B1" w:rsidRDefault="00B013B1" w:rsidP="00B013B1">
            <w:r w:rsidRPr="00B013B1">
              <w:rPr>
                <w:b/>
                <w:bCs/>
              </w:rPr>
              <w:t>Technology:</w:t>
            </w:r>
            <w:r>
              <w:t xml:space="preserve"> </w:t>
            </w:r>
            <w:r>
              <w:t>ReactJ</w:t>
            </w:r>
            <w:r w:rsidR="00A3470A">
              <w:t>S</w:t>
            </w:r>
            <w:r>
              <w:t>, CSS</w:t>
            </w:r>
          </w:p>
          <w:p w14:paraId="46DD7750" w14:textId="28FD0580" w:rsidR="00B013B1" w:rsidRDefault="00A3470A" w:rsidP="00B013B1">
            <w:r>
              <w:t>A personal Practice Project using fake data.</w:t>
            </w:r>
          </w:p>
          <w:p w14:paraId="2C6A5BCE" w14:textId="39371AF8" w:rsidR="004D3011" w:rsidRPr="00A3470A" w:rsidRDefault="004D3011" w:rsidP="00036450">
            <w:pPr>
              <w:rPr>
                <w:sz w:val="22"/>
              </w:rPr>
            </w:pPr>
          </w:p>
          <w:p w14:paraId="405C7F6B" w14:textId="4D650C9D" w:rsidR="00A3470A" w:rsidRPr="00647496" w:rsidRDefault="00A3470A" w:rsidP="00B013B1">
            <w:pPr>
              <w:rPr>
                <w:sz w:val="22"/>
              </w:rPr>
            </w:pPr>
            <w:hyperlink r:id="rId14" w:history="1">
              <w:r w:rsidRPr="00647496">
                <w:rPr>
                  <w:rStyle w:val="Hyperlink"/>
                  <w:color w:val="auto"/>
                  <w:sz w:val="22"/>
                </w:rPr>
                <w:t>Food-e-site</w:t>
              </w:r>
            </w:hyperlink>
          </w:p>
          <w:p w14:paraId="1EB3F5A6" w14:textId="073352AF" w:rsidR="00B013B1" w:rsidRDefault="00B013B1" w:rsidP="00B013B1">
            <w:r w:rsidRPr="00B013B1">
              <w:rPr>
                <w:b/>
                <w:bCs/>
              </w:rPr>
              <w:t>Technology:</w:t>
            </w:r>
            <w:r>
              <w:t xml:space="preserve"> </w:t>
            </w:r>
            <w:r w:rsidR="00A3470A">
              <w:t>ReactJS, CSS</w:t>
            </w:r>
          </w:p>
          <w:p w14:paraId="7758E959" w14:textId="5F41ACB2" w:rsidR="00A3470A" w:rsidRDefault="00A3470A" w:rsidP="00A3470A">
            <w:r>
              <w:t>A personal Practice Project using fake data.</w:t>
            </w:r>
          </w:p>
          <w:p w14:paraId="758B1143" w14:textId="7322270E" w:rsidR="00A3470A" w:rsidRDefault="00A3470A" w:rsidP="00A3470A"/>
          <w:p w14:paraId="61E8A802" w14:textId="45001E08" w:rsidR="00A3470A" w:rsidRPr="00647496" w:rsidRDefault="009F1036" w:rsidP="00A3470A">
            <w:pPr>
              <w:pStyle w:val="Heading4"/>
              <w:rPr>
                <w:b w:val="0"/>
                <w:bCs/>
                <w:sz w:val="22"/>
                <w:u w:val="single"/>
              </w:rPr>
            </w:pPr>
            <w:hyperlink r:id="rId15" w:history="1">
              <w:r w:rsidR="00A3470A" w:rsidRPr="00647496">
                <w:rPr>
                  <w:rStyle w:val="Hyperlink"/>
                  <w:b w:val="0"/>
                  <w:bCs/>
                  <w:color w:val="auto"/>
                  <w:sz w:val="22"/>
                </w:rPr>
                <w:t>CR Finder</w:t>
              </w:r>
            </w:hyperlink>
          </w:p>
          <w:p w14:paraId="35824678" w14:textId="3D3375B5" w:rsidR="00A3470A" w:rsidRDefault="00A3470A" w:rsidP="00A3470A">
            <w:r w:rsidRPr="00B013B1">
              <w:rPr>
                <w:b/>
                <w:bCs/>
              </w:rPr>
              <w:t>Technology:</w:t>
            </w:r>
            <w:r>
              <w:t xml:space="preserve"> </w:t>
            </w:r>
            <w:r>
              <w:t>Bootstrap, CSS, Django, SQL-light3</w:t>
            </w:r>
          </w:p>
          <w:p w14:paraId="51A7E311" w14:textId="6A1C4219" w:rsidR="004D3011" w:rsidRDefault="00A3470A" w:rsidP="00036450">
            <w:pPr>
              <w:rPr>
                <w:b/>
                <w:bCs/>
              </w:rPr>
            </w:pPr>
            <w:r>
              <w:t xml:space="preserve">It was my </w:t>
            </w:r>
            <w:r w:rsidR="009F1036">
              <w:t>3</w:t>
            </w:r>
            <w:r w:rsidR="009F1036" w:rsidRPr="009F1036">
              <w:rPr>
                <w:vertAlign w:val="superscript"/>
              </w:rPr>
              <w:t>rd</w:t>
            </w:r>
            <w:r>
              <w:t xml:space="preserve"> year’s</w:t>
            </w:r>
            <w:r w:rsidR="00941E70">
              <w:t xml:space="preserve"> (7</w:t>
            </w:r>
            <w:r w:rsidR="00941E70" w:rsidRPr="00941E70">
              <w:rPr>
                <w:vertAlign w:val="superscript"/>
              </w:rPr>
              <w:t>th</w:t>
            </w:r>
            <w:r w:rsidR="00941E70">
              <w:t xml:space="preserve"> Semester)</w:t>
            </w:r>
            <w:r>
              <w:t xml:space="preserve"> project</w:t>
            </w:r>
            <w:r w:rsidR="009F1036">
              <w:t xml:space="preserve">. In this project, I did some </w:t>
            </w:r>
            <w:r w:rsidR="009F1036" w:rsidRPr="009F1036">
              <w:rPr>
                <w:b/>
                <w:bCs/>
              </w:rPr>
              <w:t>CRUD operation in MVT software design Pattern.</w:t>
            </w:r>
            <w:r w:rsidRPr="009F1036">
              <w:rPr>
                <w:b/>
                <w:bCs/>
              </w:rPr>
              <w:t xml:space="preserve"> </w:t>
            </w:r>
          </w:p>
          <w:p w14:paraId="24AFB420" w14:textId="77777777" w:rsidR="0039190B" w:rsidRPr="0039190B" w:rsidRDefault="0039190B" w:rsidP="00036450">
            <w:pPr>
              <w:rPr>
                <w:b/>
                <w:bCs/>
              </w:rPr>
            </w:pPr>
          </w:p>
          <w:p w14:paraId="675807A8" w14:textId="380B16C3" w:rsidR="00E24F12" w:rsidRDefault="00E24F12" w:rsidP="00036450"/>
          <w:p w14:paraId="4F6E03BE" w14:textId="77777777" w:rsidR="00725B44" w:rsidRDefault="00725B44" w:rsidP="00036450"/>
          <w:p w14:paraId="354CE7D5" w14:textId="77777777" w:rsidR="004A1075" w:rsidRDefault="004A1075" w:rsidP="004A1075">
            <w:pPr>
              <w:pStyle w:val="Heading2"/>
            </w:pPr>
            <w:r>
              <w:t>Work Experience</w:t>
            </w:r>
          </w:p>
          <w:p w14:paraId="12780ECF" w14:textId="77777777" w:rsidR="000D3A35" w:rsidRPr="000D3A35" w:rsidRDefault="004A1075" w:rsidP="004A1075">
            <w:pPr>
              <w:pStyle w:val="ListParagraph"/>
              <w:numPr>
                <w:ilvl w:val="0"/>
                <w:numId w:val="1"/>
              </w:numPr>
              <w:tabs>
                <w:tab w:val="left" w:pos="6330"/>
              </w:tabs>
              <w:rPr>
                <w:b/>
                <w:bCs/>
              </w:rPr>
            </w:pPr>
            <w:r w:rsidRPr="00832CAA">
              <w:rPr>
                <w:b/>
                <w:bCs/>
              </w:rPr>
              <w:t>Teaching Assistant</w:t>
            </w:r>
            <w:r>
              <w:t xml:space="preserve"> </w:t>
            </w:r>
          </w:p>
          <w:p w14:paraId="734B8D8C" w14:textId="21ADFF52" w:rsidR="000D3A35" w:rsidRDefault="000D3A35" w:rsidP="000D3A35">
            <w:pPr>
              <w:pStyle w:val="ListParagraph"/>
              <w:tabs>
                <w:tab w:val="left" w:pos="6330"/>
              </w:tabs>
            </w:pPr>
            <w:r w:rsidRPr="000D3A35">
              <w:rPr>
                <w:color w:val="B85A22" w:themeColor="accent2" w:themeShade="BF"/>
              </w:rPr>
              <w:t>[January</w:t>
            </w:r>
            <w:r w:rsidR="004A1075" w:rsidRPr="000D3A35">
              <w:rPr>
                <w:color w:val="B85A22" w:themeColor="accent2" w:themeShade="BF"/>
              </w:rPr>
              <w:t>-2020</w:t>
            </w:r>
            <w:r w:rsidRPr="000D3A35">
              <w:rPr>
                <w:color w:val="B85A22" w:themeColor="accent2" w:themeShade="BF"/>
              </w:rPr>
              <w:t xml:space="preserve"> – Present]</w:t>
            </w:r>
          </w:p>
          <w:p w14:paraId="62669E62" w14:textId="43692837" w:rsidR="004A1075" w:rsidRDefault="00B847C4" w:rsidP="000D3A35">
            <w:pPr>
              <w:pStyle w:val="ListParagraph"/>
              <w:tabs>
                <w:tab w:val="left" w:pos="6330"/>
              </w:tabs>
            </w:pPr>
            <w:r>
              <w:t xml:space="preserve">At </w:t>
            </w:r>
            <w:r w:rsidR="004A1075">
              <w:t>Daffodil International University</w:t>
            </w:r>
            <w:r>
              <w:t>,</w:t>
            </w:r>
            <w:r w:rsidR="004A1075">
              <w:t xml:space="preserve"> under the supervision of Professor </w:t>
            </w:r>
            <w:r w:rsidR="004A1075" w:rsidRPr="006455D1">
              <w:rPr>
                <w:b/>
                <w:bCs/>
              </w:rPr>
              <w:t>Dr. Touhid Bhuiyan,</w:t>
            </w:r>
            <w:r w:rsidR="004A1075">
              <w:t xml:space="preserve"> Department Head, Department of Computer Science and engineering.</w:t>
            </w:r>
          </w:p>
          <w:p w14:paraId="70C04595" w14:textId="77777777" w:rsidR="000D3A35" w:rsidRPr="00832CAA" w:rsidRDefault="000D3A35" w:rsidP="000D3A35">
            <w:pPr>
              <w:pStyle w:val="ListParagraph"/>
              <w:tabs>
                <w:tab w:val="left" w:pos="6330"/>
              </w:tabs>
              <w:rPr>
                <w:b/>
                <w:bCs/>
              </w:rPr>
            </w:pPr>
          </w:p>
          <w:p w14:paraId="7DBBAD88" w14:textId="25B73C2C" w:rsidR="000D3A35" w:rsidRPr="000D3A35" w:rsidRDefault="004A1075" w:rsidP="004A1075">
            <w:pPr>
              <w:pStyle w:val="ListParagraph"/>
              <w:numPr>
                <w:ilvl w:val="0"/>
                <w:numId w:val="1"/>
              </w:numPr>
              <w:tabs>
                <w:tab w:val="left" w:pos="6330"/>
              </w:tabs>
              <w:rPr>
                <w:b/>
                <w:bCs/>
              </w:rPr>
            </w:pPr>
            <w:r w:rsidRPr="00832CAA">
              <w:rPr>
                <w:b/>
                <w:bCs/>
              </w:rPr>
              <w:t>Trainee</w:t>
            </w:r>
            <w:r>
              <w:t xml:space="preserve">, </w:t>
            </w:r>
          </w:p>
          <w:p w14:paraId="018C228E" w14:textId="4105CA7B" w:rsidR="000D3A35" w:rsidRPr="000D3A35" w:rsidRDefault="000D3A35" w:rsidP="000D3A35">
            <w:pPr>
              <w:pStyle w:val="ListParagraph"/>
              <w:tabs>
                <w:tab w:val="left" w:pos="6330"/>
              </w:tabs>
            </w:pPr>
            <w:r w:rsidRPr="000D3A35">
              <w:rPr>
                <w:color w:val="B85A22" w:themeColor="accent2" w:themeShade="BF"/>
              </w:rPr>
              <w:t>[</w:t>
            </w:r>
            <w:r>
              <w:rPr>
                <w:color w:val="B85A22" w:themeColor="accent2" w:themeShade="BF"/>
              </w:rPr>
              <w:t>November</w:t>
            </w:r>
            <w:r w:rsidRPr="000D3A35">
              <w:rPr>
                <w:color w:val="B85A22" w:themeColor="accent2" w:themeShade="BF"/>
              </w:rPr>
              <w:t>-2020 – Present]</w:t>
            </w:r>
          </w:p>
          <w:p w14:paraId="3D622E47" w14:textId="77777777" w:rsidR="000D3A35" w:rsidRDefault="004A1075" w:rsidP="000D3A35">
            <w:pPr>
              <w:pStyle w:val="ListParagraph"/>
              <w:tabs>
                <w:tab w:val="left" w:pos="6330"/>
              </w:tabs>
            </w:pPr>
            <w:r>
              <w:t xml:space="preserve">VTH Projects, </w:t>
            </w:r>
          </w:p>
          <w:p w14:paraId="15D704CC" w14:textId="03505F3C" w:rsidR="004A1075" w:rsidRPr="000D3A35" w:rsidRDefault="004A1075" w:rsidP="000D3A35">
            <w:pPr>
              <w:pStyle w:val="ListParagraph"/>
              <w:tabs>
                <w:tab w:val="left" w:pos="6330"/>
              </w:tabs>
              <w:rPr>
                <w:b/>
                <w:bCs/>
              </w:rPr>
            </w:pPr>
            <w:r>
              <w:t>Daffodil International University.</w:t>
            </w:r>
          </w:p>
          <w:p w14:paraId="253A53BD" w14:textId="4217A3BA" w:rsidR="00490B57" w:rsidRPr="004D3011" w:rsidRDefault="00490B57" w:rsidP="004D3011">
            <w:pPr>
              <w:rPr>
                <w:color w:val="FFFFFF" w:themeColor="background1"/>
              </w:rPr>
            </w:pPr>
          </w:p>
        </w:tc>
      </w:tr>
    </w:tbl>
    <w:p w14:paraId="329BEE19" w14:textId="3DE2CAF8" w:rsidR="008E6ECE" w:rsidRDefault="008E6ECE" w:rsidP="000C45FF">
      <w:pPr>
        <w:tabs>
          <w:tab w:val="left" w:pos="990"/>
        </w:tabs>
      </w:pPr>
    </w:p>
    <w:p w14:paraId="4091602A" w14:textId="2422FD75" w:rsidR="009B6472" w:rsidRDefault="009B6472" w:rsidP="000C45FF">
      <w:pPr>
        <w:tabs>
          <w:tab w:val="left" w:pos="990"/>
        </w:tabs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490B57" w14:paraId="03BA8D70" w14:textId="77777777" w:rsidTr="00F408F2">
        <w:tc>
          <w:tcPr>
            <w:tcW w:w="3600" w:type="dxa"/>
          </w:tcPr>
          <w:p w14:paraId="12D3D4E1" w14:textId="77777777" w:rsidR="00490B57" w:rsidRPr="008E6ECE" w:rsidRDefault="00490B57" w:rsidP="00490B57">
            <w:pPr>
              <w:tabs>
                <w:tab w:val="left" w:pos="990"/>
              </w:tabs>
              <w:rPr>
                <w:szCs w:val="18"/>
              </w:rPr>
            </w:pPr>
          </w:p>
          <w:p w14:paraId="4C0BF07D" w14:textId="77777777" w:rsidR="004A1075" w:rsidRDefault="004A1075" w:rsidP="00490B57">
            <w:pPr>
              <w:tabs>
                <w:tab w:val="left" w:pos="990"/>
              </w:tabs>
              <w:rPr>
                <w:color w:val="B85A22" w:themeColor="accent2" w:themeShade="BF"/>
                <w:szCs w:val="18"/>
              </w:rPr>
            </w:pPr>
          </w:p>
          <w:p w14:paraId="3CFA85E0" w14:textId="77777777" w:rsidR="004A1075" w:rsidRDefault="004A1075" w:rsidP="00490B57">
            <w:pPr>
              <w:tabs>
                <w:tab w:val="left" w:pos="990"/>
              </w:tabs>
              <w:rPr>
                <w:color w:val="B85A22" w:themeColor="accent2" w:themeShade="BF"/>
                <w:szCs w:val="18"/>
              </w:rPr>
            </w:pPr>
          </w:p>
          <w:p w14:paraId="639A6B77" w14:textId="0115D0DE" w:rsidR="00490B57" w:rsidRPr="006B0E5A" w:rsidRDefault="00490B57" w:rsidP="00490B57">
            <w:pPr>
              <w:tabs>
                <w:tab w:val="left" w:pos="990"/>
              </w:tabs>
              <w:rPr>
                <w:color w:val="B85A22" w:themeColor="accent2" w:themeShade="BF"/>
                <w:szCs w:val="18"/>
              </w:rPr>
            </w:pPr>
            <w:r w:rsidRPr="006B0E5A">
              <w:rPr>
                <w:color w:val="B85A22" w:themeColor="accent2" w:themeShade="BF"/>
                <w:szCs w:val="18"/>
              </w:rPr>
              <w:t xml:space="preserve">Libraries and framework - </w:t>
            </w:r>
          </w:p>
          <w:p w14:paraId="3619A91F" w14:textId="77777777" w:rsidR="00490B57" w:rsidRPr="008E6ECE" w:rsidRDefault="00490B57" w:rsidP="00490B57">
            <w:pPr>
              <w:tabs>
                <w:tab w:val="left" w:pos="990"/>
              </w:tabs>
              <w:rPr>
                <w:b/>
                <w:bCs/>
                <w:color w:val="000000" w:themeColor="text1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50"/>
              <w:gridCol w:w="699"/>
              <w:gridCol w:w="291"/>
              <w:gridCol w:w="805"/>
            </w:tblGrid>
            <w:tr w:rsidR="00490B57" w:rsidRPr="008E6ECE" w14:paraId="71CA0CE4" w14:textId="77777777" w:rsidTr="00490B57">
              <w:tc>
                <w:tcPr>
                  <w:tcW w:w="1350" w:type="dxa"/>
                </w:tcPr>
                <w:p w14:paraId="1179CB87" w14:textId="77777777" w:rsidR="00490B57" w:rsidRPr="006B0E5A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Bootstrap 5</w:t>
                  </w:r>
                </w:p>
              </w:tc>
              <w:tc>
                <w:tcPr>
                  <w:tcW w:w="699" w:type="dxa"/>
                  <w:shd w:val="clear" w:color="auto" w:fill="4F81BD"/>
                </w:tcPr>
                <w:p w14:paraId="0881B58A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8E6ECE">
                    <w:rPr>
                      <w:color w:val="FFFFFF" w:themeColor="background1"/>
                      <w:szCs w:val="18"/>
                    </w:rPr>
                    <w:t>50%</w:t>
                  </w:r>
                </w:p>
              </w:tc>
              <w:tc>
                <w:tcPr>
                  <w:tcW w:w="291" w:type="dxa"/>
                  <w:shd w:val="clear" w:color="auto" w:fill="4F81BD"/>
                </w:tcPr>
                <w:p w14:paraId="731E2B26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676A3D99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490B57" w:rsidRPr="008E6ECE" w14:paraId="43F413AE" w14:textId="77777777" w:rsidTr="00490B57">
              <w:trPr>
                <w:trHeight w:val="83"/>
              </w:trPr>
              <w:tc>
                <w:tcPr>
                  <w:tcW w:w="1350" w:type="dxa"/>
                </w:tcPr>
                <w:p w14:paraId="6F5D7FC3" w14:textId="77777777" w:rsidR="00490B57" w:rsidRPr="006B0E5A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699" w:type="dxa"/>
                  <w:shd w:val="clear" w:color="auto" w:fill="auto"/>
                </w:tcPr>
                <w:p w14:paraId="70FB3C45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291" w:type="dxa"/>
                </w:tcPr>
                <w:p w14:paraId="71441A93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</w:tcPr>
                <w:p w14:paraId="5CBC6ED0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490B57" w:rsidRPr="008E6ECE" w14:paraId="1B4A0520" w14:textId="77777777" w:rsidTr="00490B57">
              <w:tc>
                <w:tcPr>
                  <w:tcW w:w="1350" w:type="dxa"/>
                </w:tcPr>
                <w:p w14:paraId="05A3C631" w14:textId="77777777" w:rsidR="00490B57" w:rsidRPr="006B0E5A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Tailwind CSS</w:t>
                  </w:r>
                </w:p>
              </w:tc>
              <w:tc>
                <w:tcPr>
                  <w:tcW w:w="699" w:type="dxa"/>
                  <w:shd w:val="clear" w:color="auto" w:fill="4F81BD"/>
                </w:tcPr>
                <w:p w14:paraId="76F70051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  <w:r w:rsidRPr="008E6ECE">
                    <w:rPr>
                      <w:color w:val="FFFFFF" w:themeColor="background1"/>
                      <w:szCs w:val="18"/>
                    </w:rPr>
                    <w:t>30%</w:t>
                  </w:r>
                </w:p>
              </w:tc>
              <w:tc>
                <w:tcPr>
                  <w:tcW w:w="291" w:type="dxa"/>
                  <w:shd w:val="clear" w:color="auto" w:fill="D4E1ED" w:themeFill="accent1" w:themeFillTint="66"/>
                </w:tcPr>
                <w:p w14:paraId="7CD41E4E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709B9257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490B57" w:rsidRPr="008E6ECE" w14:paraId="28F665A6" w14:textId="77777777" w:rsidTr="00490B57">
              <w:trPr>
                <w:trHeight w:val="90"/>
              </w:trPr>
              <w:tc>
                <w:tcPr>
                  <w:tcW w:w="1350" w:type="dxa"/>
                </w:tcPr>
                <w:p w14:paraId="01B3574C" w14:textId="77777777" w:rsidR="00490B57" w:rsidRPr="006B0E5A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699" w:type="dxa"/>
                </w:tcPr>
                <w:p w14:paraId="5828BAB3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291" w:type="dxa"/>
                </w:tcPr>
                <w:p w14:paraId="2D8F58CC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</w:tcPr>
                <w:p w14:paraId="6F4E4693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490B57" w:rsidRPr="008E6ECE" w14:paraId="626D8D1C" w14:textId="77777777" w:rsidTr="00490B57">
              <w:tc>
                <w:tcPr>
                  <w:tcW w:w="1350" w:type="dxa"/>
                </w:tcPr>
                <w:p w14:paraId="0FA648AE" w14:textId="02FB07CD" w:rsidR="00490B57" w:rsidRPr="006B0E5A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ReactJ</w:t>
                  </w:r>
                  <w:r w:rsidR="00433CEB">
                    <w:rPr>
                      <w:color w:val="000000" w:themeColor="text1"/>
                      <w:szCs w:val="18"/>
                    </w:rPr>
                    <w:t>S</w:t>
                  </w:r>
                </w:p>
              </w:tc>
              <w:tc>
                <w:tcPr>
                  <w:tcW w:w="699" w:type="dxa"/>
                  <w:shd w:val="clear" w:color="auto" w:fill="4F81BD"/>
                </w:tcPr>
                <w:p w14:paraId="793EF79A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  <w:r w:rsidRPr="008E6ECE">
                    <w:rPr>
                      <w:color w:val="FFFFFF" w:themeColor="background1"/>
                      <w:szCs w:val="18"/>
                    </w:rPr>
                    <w:t>30%</w:t>
                  </w:r>
                </w:p>
              </w:tc>
              <w:tc>
                <w:tcPr>
                  <w:tcW w:w="291" w:type="dxa"/>
                  <w:shd w:val="clear" w:color="auto" w:fill="D4E1ED" w:themeFill="accent1" w:themeFillTint="66"/>
                </w:tcPr>
                <w:p w14:paraId="7FADB837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46811E20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490B57" w:rsidRPr="008E6ECE" w14:paraId="29DD361E" w14:textId="77777777" w:rsidTr="00490B57">
              <w:trPr>
                <w:trHeight w:val="99"/>
              </w:trPr>
              <w:tc>
                <w:tcPr>
                  <w:tcW w:w="1350" w:type="dxa"/>
                </w:tcPr>
                <w:p w14:paraId="1FCB630F" w14:textId="77777777" w:rsidR="00490B57" w:rsidRPr="006B0E5A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699" w:type="dxa"/>
                  <w:shd w:val="clear" w:color="auto" w:fill="auto"/>
                </w:tcPr>
                <w:p w14:paraId="58A401E7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291" w:type="dxa"/>
                </w:tcPr>
                <w:p w14:paraId="26E9D163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</w:tcPr>
                <w:p w14:paraId="73128DF7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490B57" w:rsidRPr="008E6ECE" w14:paraId="7507F9A6" w14:textId="77777777" w:rsidTr="00490B57">
              <w:tc>
                <w:tcPr>
                  <w:tcW w:w="1350" w:type="dxa"/>
                </w:tcPr>
                <w:p w14:paraId="2671DA44" w14:textId="77777777" w:rsidR="00490B57" w:rsidRPr="006B0E5A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  <w:r w:rsidRPr="006B0E5A">
                    <w:rPr>
                      <w:color w:val="000000" w:themeColor="text1"/>
                      <w:szCs w:val="18"/>
                    </w:rPr>
                    <w:t>Django</w:t>
                  </w:r>
                </w:p>
              </w:tc>
              <w:tc>
                <w:tcPr>
                  <w:tcW w:w="699" w:type="dxa"/>
                  <w:shd w:val="clear" w:color="auto" w:fill="4F81BD"/>
                </w:tcPr>
                <w:p w14:paraId="78CF3379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  <w:r w:rsidRPr="008E6ECE">
                    <w:rPr>
                      <w:color w:val="FFFFFF" w:themeColor="background1"/>
                      <w:szCs w:val="18"/>
                    </w:rPr>
                    <w:t>30%</w:t>
                  </w:r>
                </w:p>
              </w:tc>
              <w:tc>
                <w:tcPr>
                  <w:tcW w:w="291" w:type="dxa"/>
                  <w:shd w:val="clear" w:color="auto" w:fill="D4E1ED" w:themeFill="accent1" w:themeFillTint="66"/>
                </w:tcPr>
                <w:p w14:paraId="3FF6A1D1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  <w:shd w:val="clear" w:color="auto" w:fill="D4E1ED" w:themeFill="accent1" w:themeFillTint="66"/>
                </w:tcPr>
                <w:p w14:paraId="73AAA850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  <w:tr w:rsidR="00490B57" w:rsidRPr="008E6ECE" w14:paraId="1F4092BD" w14:textId="77777777" w:rsidTr="00490B57">
              <w:tc>
                <w:tcPr>
                  <w:tcW w:w="1350" w:type="dxa"/>
                </w:tcPr>
                <w:p w14:paraId="4E01476C" w14:textId="77777777" w:rsidR="00490B57" w:rsidRPr="006B0E5A" w:rsidRDefault="00490B57" w:rsidP="00490B57">
                  <w:pPr>
                    <w:tabs>
                      <w:tab w:val="left" w:pos="990"/>
                    </w:tabs>
                    <w:rPr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699" w:type="dxa"/>
                  <w:shd w:val="clear" w:color="auto" w:fill="auto"/>
                </w:tcPr>
                <w:p w14:paraId="221DC64A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291" w:type="dxa"/>
                </w:tcPr>
                <w:p w14:paraId="6B4CC65E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  <w:tc>
                <w:tcPr>
                  <w:tcW w:w="805" w:type="dxa"/>
                </w:tcPr>
                <w:p w14:paraId="7B62FAE8" w14:textId="77777777" w:rsidR="00490B57" w:rsidRPr="008E6ECE" w:rsidRDefault="00490B57" w:rsidP="00490B57">
                  <w:pPr>
                    <w:tabs>
                      <w:tab w:val="left" w:pos="990"/>
                    </w:tabs>
                    <w:rPr>
                      <w:b/>
                      <w:bCs/>
                      <w:color w:val="000000" w:themeColor="text1"/>
                      <w:szCs w:val="18"/>
                    </w:rPr>
                  </w:pPr>
                </w:p>
              </w:tc>
            </w:tr>
          </w:tbl>
          <w:p w14:paraId="7703264D" w14:textId="777E6FEA" w:rsidR="00490B57" w:rsidRDefault="00490B57" w:rsidP="00F408F2"/>
          <w:p w14:paraId="6CDEBAF2" w14:textId="77777777" w:rsidR="00C8222D" w:rsidRDefault="00C8222D" w:rsidP="00F408F2"/>
          <w:p w14:paraId="2CC901DD" w14:textId="77777777" w:rsidR="00EB7B34" w:rsidRPr="00EB7B34" w:rsidRDefault="00EB7B34" w:rsidP="00F408F2">
            <w:pPr>
              <w:rPr>
                <w:color w:val="B85A22" w:themeColor="accent2" w:themeShade="BF"/>
              </w:rPr>
            </w:pPr>
            <w:r w:rsidRPr="00EB7B34">
              <w:rPr>
                <w:color w:val="B85A22" w:themeColor="accent2" w:themeShade="BF"/>
              </w:rPr>
              <w:t>Related skills:</w:t>
            </w:r>
          </w:p>
          <w:p w14:paraId="4E3EC7E1" w14:textId="039DEEFB" w:rsidR="00EB7B34" w:rsidRDefault="00EB7B34" w:rsidP="00EB7B34">
            <w:pPr>
              <w:pStyle w:val="ListParagraph"/>
              <w:numPr>
                <w:ilvl w:val="0"/>
                <w:numId w:val="1"/>
              </w:numPr>
            </w:pPr>
            <w:r w:rsidRPr="00EB7B34">
              <w:rPr>
                <w:b/>
                <w:bCs/>
              </w:rPr>
              <w:t>Problem solving</w:t>
            </w:r>
            <w:r>
              <w:t xml:space="preserve"> on various Online Judge</w:t>
            </w:r>
          </w:p>
          <w:p w14:paraId="5CE5C99E" w14:textId="2FE8BDDC" w:rsidR="0039190B" w:rsidRDefault="0039190B" w:rsidP="00EB7B34">
            <w:pPr>
              <w:pStyle w:val="ListParagraph"/>
              <w:numPr>
                <w:ilvl w:val="0"/>
                <w:numId w:val="1"/>
              </w:numPr>
            </w:pPr>
            <w:r>
              <w:t xml:space="preserve">Version Control - </w:t>
            </w:r>
            <w:r w:rsidRPr="00BB5BDB">
              <w:rPr>
                <w:b/>
                <w:bCs/>
              </w:rPr>
              <w:t>GitHub</w:t>
            </w:r>
          </w:p>
          <w:p w14:paraId="52D4D6E2" w14:textId="30E878C2" w:rsidR="00EB7B34" w:rsidRDefault="00EB7B34" w:rsidP="00EB7B34">
            <w:pPr>
              <w:pStyle w:val="ListParagraph"/>
              <w:numPr>
                <w:ilvl w:val="0"/>
                <w:numId w:val="1"/>
              </w:numPr>
            </w:pPr>
            <w:r w:rsidRPr="00BB5BDB">
              <w:rPr>
                <w:b/>
                <w:bCs/>
              </w:rPr>
              <w:t>MS Office</w:t>
            </w:r>
            <w:r>
              <w:t xml:space="preserve"> – Word, Power Point, Excel</w:t>
            </w:r>
          </w:p>
          <w:p w14:paraId="15F74A59" w14:textId="36337520" w:rsidR="00EB7B34" w:rsidRDefault="00EB7B34" w:rsidP="00F408F2"/>
          <w:p w14:paraId="6F21159A" w14:textId="77777777" w:rsidR="00C8222D" w:rsidRDefault="00C8222D" w:rsidP="00F408F2"/>
          <w:p w14:paraId="1E876EA3" w14:textId="3CC60CA7" w:rsidR="00C8222D" w:rsidRDefault="00C8222D" w:rsidP="00F408F2">
            <w:pPr>
              <w:pStyle w:val="Heading3"/>
            </w:pPr>
          </w:p>
          <w:p w14:paraId="14E02F2C" w14:textId="77777777" w:rsidR="00CD6D47" w:rsidRPr="00CD6D47" w:rsidRDefault="00CD6D47" w:rsidP="00CD6D47"/>
          <w:p w14:paraId="4EE13E66" w14:textId="5499776D" w:rsidR="00490B57" w:rsidRDefault="004A1075" w:rsidP="00F408F2">
            <w:pPr>
              <w:pStyle w:val="Heading3"/>
            </w:pPr>
            <w:r>
              <w:t xml:space="preserve">Professional </w:t>
            </w:r>
            <w:r w:rsidR="000D3A35">
              <w:t>Skill</w:t>
            </w:r>
          </w:p>
          <w:p w14:paraId="67BBB2B0" w14:textId="7B06C1BC" w:rsidR="00C8222D" w:rsidRDefault="00C8222D" w:rsidP="00C8222D">
            <w:pPr>
              <w:pStyle w:val="ListParagraph"/>
              <w:numPr>
                <w:ilvl w:val="0"/>
                <w:numId w:val="5"/>
              </w:numPr>
            </w:pPr>
            <w:r>
              <w:t>Communication</w:t>
            </w:r>
          </w:p>
          <w:p w14:paraId="4D434F58" w14:textId="364E611B" w:rsidR="00C8222D" w:rsidRDefault="00C8222D" w:rsidP="00C8222D">
            <w:pPr>
              <w:pStyle w:val="ListParagraph"/>
              <w:numPr>
                <w:ilvl w:val="0"/>
                <w:numId w:val="5"/>
              </w:numPr>
            </w:pPr>
            <w:r>
              <w:t>Team Work</w:t>
            </w:r>
          </w:p>
          <w:p w14:paraId="77F012E9" w14:textId="44241ADB" w:rsidR="00C8222D" w:rsidRDefault="00C8222D" w:rsidP="00C8222D">
            <w:pPr>
              <w:pStyle w:val="ListParagraph"/>
              <w:numPr>
                <w:ilvl w:val="0"/>
                <w:numId w:val="5"/>
              </w:numPr>
            </w:pPr>
            <w:r>
              <w:t>Adaptability</w:t>
            </w:r>
          </w:p>
          <w:p w14:paraId="43CB07E9" w14:textId="50047DA2" w:rsidR="00C8222D" w:rsidRDefault="00C8222D" w:rsidP="00C8222D">
            <w:pPr>
              <w:pStyle w:val="ListParagraph"/>
              <w:numPr>
                <w:ilvl w:val="0"/>
                <w:numId w:val="5"/>
              </w:numPr>
            </w:pPr>
            <w:r>
              <w:t xml:space="preserve">Critical Thinking </w:t>
            </w:r>
          </w:p>
          <w:p w14:paraId="57548B0A" w14:textId="72F99D5B" w:rsidR="00C8222D" w:rsidRDefault="00C8222D" w:rsidP="00C8222D">
            <w:pPr>
              <w:pStyle w:val="ListParagraph"/>
              <w:numPr>
                <w:ilvl w:val="0"/>
                <w:numId w:val="5"/>
              </w:numPr>
            </w:pPr>
            <w:r>
              <w:t>Punctuality</w:t>
            </w:r>
          </w:p>
          <w:p w14:paraId="6D16A78A" w14:textId="77777777" w:rsidR="00C8222D" w:rsidRPr="00C8222D" w:rsidRDefault="00C8222D" w:rsidP="00C8222D"/>
          <w:p w14:paraId="0BD8AC8E" w14:textId="19F1AB22" w:rsidR="00490B57" w:rsidRDefault="00490B57" w:rsidP="004A1075">
            <w:pPr>
              <w:rPr>
                <w:b/>
                <w:bCs/>
                <w:color w:val="000000" w:themeColor="text1"/>
                <w:szCs w:val="18"/>
              </w:rPr>
            </w:pPr>
          </w:p>
          <w:p w14:paraId="673EF8D6" w14:textId="4435236F" w:rsidR="00E24F12" w:rsidRDefault="00E24F12" w:rsidP="004A1075">
            <w:pPr>
              <w:rPr>
                <w:b/>
                <w:bCs/>
                <w:color w:val="000000" w:themeColor="text1"/>
                <w:szCs w:val="18"/>
              </w:rPr>
            </w:pPr>
          </w:p>
          <w:p w14:paraId="459D40A6" w14:textId="77777777" w:rsidR="00CD6D47" w:rsidRPr="008E6ECE" w:rsidRDefault="00CD6D47" w:rsidP="004A1075">
            <w:pPr>
              <w:rPr>
                <w:b/>
                <w:bCs/>
                <w:color w:val="000000" w:themeColor="text1"/>
                <w:szCs w:val="18"/>
              </w:rPr>
            </w:pPr>
          </w:p>
          <w:p w14:paraId="12607830" w14:textId="0AC02556" w:rsidR="00490B57" w:rsidRDefault="00490B57" w:rsidP="00F408F2"/>
          <w:p w14:paraId="08650E8A" w14:textId="77777777" w:rsidR="00725B44" w:rsidRDefault="00725B44" w:rsidP="00F408F2"/>
          <w:p w14:paraId="00B2F8B1" w14:textId="6449BBE5" w:rsidR="00C8222D" w:rsidRDefault="00C8222D" w:rsidP="00C8222D">
            <w:pPr>
              <w:pStyle w:val="Heading3"/>
            </w:pPr>
            <w:r>
              <w:t>ReLevant Activity</w:t>
            </w:r>
          </w:p>
          <w:p w14:paraId="7BBA38F9" w14:textId="10DDEF30" w:rsidR="00C8222D" w:rsidRPr="00725B44" w:rsidRDefault="00E24F12" w:rsidP="00C8222D">
            <w:r w:rsidRPr="00725B44">
              <w:t xml:space="preserve">Currently I am learning about </w:t>
            </w:r>
            <w:r w:rsidRPr="00725B44">
              <w:rPr>
                <w:color w:val="B85A22" w:themeColor="accent2" w:themeShade="BF"/>
              </w:rPr>
              <w:t>TDD</w:t>
            </w:r>
            <w:r w:rsidR="00725B44" w:rsidRPr="00725B44">
              <w:rPr>
                <w:color w:val="B85A22" w:themeColor="accent2" w:themeShade="BF"/>
              </w:rPr>
              <w:t xml:space="preserve"> </w:t>
            </w:r>
            <w:r w:rsidR="00725B44" w:rsidRPr="00725B44">
              <w:t>(Test Driven Development)</w:t>
            </w:r>
            <w:r w:rsidRPr="00725B44">
              <w:t xml:space="preserve"> and </w:t>
            </w:r>
            <w:r w:rsidRPr="00725B44">
              <w:rPr>
                <w:color w:val="B85A22" w:themeColor="accent2" w:themeShade="BF"/>
              </w:rPr>
              <w:t xml:space="preserve">REST </w:t>
            </w:r>
            <w:r w:rsidRPr="00725B44">
              <w:t>architectural style</w:t>
            </w:r>
          </w:p>
          <w:p w14:paraId="19EF908C" w14:textId="77777777" w:rsidR="00490B57" w:rsidRPr="004D3011" w:rsidRDefault="00490B57" w:rsidP="00F408F2"/>
        </w:tc>
        <w:tc>
          <w:tcPr>
            <w:tcW w:w="720" w:type="dxa"/>
          </w:tcPr>
          <w:p w14:paraId="16890CCD" w14:textId="77777777" w:rsidR="00490B57" w:rsidRDefault="00490B57" w:rsidP="00F408F2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-146672208"/>
              <w:placeholder>
                <w:docPart w:val="A3981CAC20C941569EDD2A37FEFBF713"/>
              </w:placeholder>
              <w:temporary/>
              <w:showingPlcHdr/>
              <w15:appearance w15:val="hidden"/>
            </w:sdtPr>
            <w:sdtContent>
              <w:p w14:paraId="22BCC1F5" w14:textId="77777777" w:rsidR="00490B57" w:rsidRDefault="00490B57" w:rsidP="00F408F2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112AD73" w14:textId="30EFBBDC" w:rsidR="00794495" w:rsidRDefault="00794495" w:rsidP="00794495">
            <w:pPr>
              <w:pStyle w:val="Heading4"/>
              <w:rPr>
                <w:rFonts w:cs="Arial"/>
                <w:color w:val="222222"/>
                <w:shd w:val="clear" w:color="auto" w:fill="FFFFFF"/>
              </w:rPr>
            </w:pPr>
            <w:r w:rsidRPr="00794495">
              <w:rPr>
                <w:rFonts w:cs="Arial"/>
                <w:color w:val="222222"/>
                <w:shd w:val="clear" w:color="auto" w:fill="FFFFFF"/>
              </w:rPr>
              <w:t>BSc in Software Engineering [Currently in 12</w:t>
            </w:r>
            <w:r w:rsidRPr="00794495">
              <w:rPr>
                <w:rFonts w:cs="Arial"/>
                <w:color w:val="222222"/>
                <w:shd w:val="clear" w:color="auto" w:fill="FFFFFF"/>
                <w:vertAlign w:val="superscript"/>
              </w:rPr>
              <w:t>th</w:t>
            </w:r>
            <w:r w:rsidRPr="00794495">
              <w:rPr>
                <w:rFonts w:cs="Arial"/>
                <w:color w:val="222222"/>
                <w:shd w:val="clear" w:color="auto" w:fill="FFFFFF"/>
              </w:rPr>
              <w:t xml:space="preserve"> Semester]</w:t>
            </w:r>
          </w:p>
          <w:p w14:paraId="7806BEF6" w14:textId="1E26E0C9" w:rsidR="00794495" w:rsidRPr="00794495" w:rsidRDefault="00BB5BDB" w:rsidP="00794495">
            <w:r>
              <w:t>[May 2018 – Present]</w:t>
            </w:r>
          </w:p>
          <w:p w14:paraId="481E882B" w14:textId="0FD2B7A2" w:rsidR="0095514D" w:rsidRPr="00794495" w:rsidRDefault="0095514D" w:rsidP="00794495">
            <w:pPr>
              <w:pStyle w:val="Heading4"/>
              <w:rPr>
                <w:b w:val="0"/>
                <w:bCs/>
              </w:rPr>
            </w:pPr>
            <w:r w:rsidRPr="00794495">
              <w:rPr>
                <w:b w:val="0"/>
                <w:bCs/>
              </w:rPr>
              <w:t>Daffodil International University</w:t>
            </w:r>
          </w:p>
          <w:p w14:paraId="722D55D2" w14:textId="5F6B43CB" w:rsidR="0095514D" w:rsidRPr="00794495" w:rsidRDefault="0095514D" w:rsidP="00794495">
            <w:pPr>
              <w:rPr>
                <w:b/>
                <w:color w:val="B85A22" w:themeColor="accent2" w:themeShade="BF"/>
              </w:rPr>
            </w:pPr>
            <w:r w:rsidRPr="00794495">
              <w:rPr>
                <w:b/>
                <w:color w:val="B85A22" w:themeColor="accent2" w:themeShade="BF"/>
              </w:rPr>
              <w:t>CGPA:</w:t>
            </w:r>
            <w:r w:rsidR="00433CEB">
              <w:rPr>
                <w:b/>
                <w:color w:val="B85A22" w:themeColor="accent2" w:themeShade="BF"/>
              </w:rPr>
              <w:t xml:space="preserve"> </w:t>
            </w:r>
            <w:r w:rsidRPr="00794495">
              <w:rPr>
                <w:b/>
                <w:color w:val="B85A22" w:themeColor="accent2" w:themeShade="BF"/>
              </w:rPr>
              <w:t>3.97</w:t>
            </w:r>
          </w:p>
          <w:p w14:paraId="50423D8B" w14:textId="77777777" w:rsidR="0095514D" w:rsidRPr="00CD60B5" w:rsidRDefault="0095514D" w:rsidP="0095514D">
            <w:pPr>
              <w:rPr>
                <w:bCs/>
              </w:rPr>
            </w:pPr>
          </w:p>
          <w:p w14:paraId="2870915B" w14:textId="4CECE771" w:rsidR="00BB5BDB" w:rsidRPr="00BB5BDB" w:rsidRDefault="0095514D" w:rsidP="00BB5BDB">
            <w:pPr>
              <w:pStyle w:val="Heading4"/>
            </w:pPr>
            <w:r w:rsidRPr="00BB5BDB">
              <w:rPr>
                <w:rFonts w:cs="Arial"/>
                <w:color w:val="222222"/>
                <w:shd w:val="clear" w:color="auto" w:fill="FFFFFF"/>
              </w:rPr>
              <w:t>Higher Secondary School Certificate (</w:t>
            </w:r>
            <w:r w:rsidRPr="00BB5BDB">
              <w:t>HSC)</w:t>
            </w:r>
          </w:p>
          <w:p w14:paraId="76996335" w14:textId="55B2BD31" w:rsidR="0095514D" w:rsidRPr="00BB5BDB" w:rsidRDefault="0095514D" w:rsidP="00BB5BDB">
            <w:pPr>
              <w:pStyle w:val="Heading4"/>
              <w:rPr>
                <w:b w:val="0"/>
                <w:bCs/>
              </w:rPr>
            </w:pPr>
            <w:r w:rsidRPr="00CD60B5">
              <w:rPr>
                <w:b w:val="0"/>
                <w:bCs/>
              </w:rPr>
              <w:t xml:space="preserve">Narayangonj GOVT Mohila College </w:t>
            </w:r>
            <w:r w:rsidR="00BB5BDB">
              <w:rPr>
                <w:b w:val="0"/>
                <w:bCs/>
              </w:rPr>
              <w:t>(2015-2016)</w:t>
            </w:r>
          </w:p>
          <w:p w14:paraId="757FE455" w14:textId="509BB434" w:rsidR="0095514D" w:rsidRPr="00BB5BDB" w:rsidRDefault="0095514D" w:rsidP="00BB5BDB">
            <w:pPr>
              <w:rPr>
                <w:b/>
                <w:color w:val="B85A22" w:themeColor="accent2" w:themeShade="BF"/>
              </w:rPr>
            </w:pPr>
            <w:r w:rsidRPr="00BB5BDB">
              <w:rPr>
                <w:b/>
                <w:color w:val="B85A22" w:themeColor="accent2" w:themeShade="BF"/>
              </w:rPr>
              <w:t>GPA:</w:t>
            </w:r>
            <w:r w:rsidR="00BB5BDB" w:rsidRPr="00BB5BDB">
              <w:rPr>
                <w:b/>
                <w:color w:val="B85A22" w:themeColor="accent2" w:themeShade="BF"/>
              </w:rPr>
              <w:t xml:space="preserve"> </w:t>
            </w:r>
            <w:r w:rsidRPr="00BB5BDB">
              <w:rPr>
                <w:b/>
                <w:color w:val="B85A22" w:themeColor="accent2" w:themeShade="BF"/>
              </w:rPr>
              <w:t>5.00</w:t>
            </w:r>
          </w:p>
          <w:p w14:paraId="4667894A" w14:textId="77777777" w:rsidR="0095514D" w:rsidRPr="00CD60B5" w:rsidRDefault="0095514D" w:rsidP="0095514D">
            <w:pPr>
              <w:pStyle w:val="ListParagraph"/>
              <w:rPr>
                <w:bCs/>
              </w:rPr>
            </w:pPr>
          </w:p>
          <w:p w14:paraId="0D0AB1D4" w14:textId="005D1F96" w:rsidR="0095514D" w:rsidRPr="00BB5BDB" w:rsidRDefault="0095514D" w:rsidP="0095514D">
            <w:pPr>
              <w:pStyle w:val="Heading4"/>
            </w:pPr>
            <w:r w:rsidRPr="00BB5BDB">
              <w:t xml:space="preserve">Secondary School Certificate (SSC) </w:t>
            </w:r>
          </w:p>
          <w:p w14:paraId="62ECBC6C" w14:textId="319D8C66" w:rsidR="00490B57" w:rsidRDefault="0095514D" w:rsidP="00BB5BDB">
            <w:pPr>
              <w:pStyle w:val="Heading4"/>
              <w:rPr>
                <w:b w:val="0"/>
                <w:bCs/>
              </w:rPr>
            </w:pPr>
            <w:r w:rsidRPr="00CD60B5">
              <w:rPr>
                <w:b w:val="0"/>
                <w:bCs/>
              </w:rPr>
              <w:t>Fatullah Pilot High School</w:t>
            </w:r>
            <w:r w:rsidR="00BB5BDB">
              <w:rPr>
                <w:b w:val="0"/>
                <w:bCs/>
              </w:rPr>
              <w:t xml:space="preserve"> (2013-2014)</w:t>
            </w:r>
          </w:p>
          <w:p w14:paraId="5E616269" w14:textId="337A0806" w:rsidR="00BB5BDB" w:rsidRDefault="00BB5BDB" w:rsidP="00BB5BDB">
            <w:pPr>
              <w:rPr>
                <w:b/>
                <w:bCs/>
                <w:color w:val="B85A22" w:themeColor="accent2" w:themeShade="BF"/>
              </w:rPr>
            </w:pPr>
            <w:r w:rsidRPr="00BB5BDB">
              <w:rPr>
                <w:b/>
                <w:bCs/>
                <w:color w:val="B85A22" w:themeColor="accent2" w:themeShade="BF"/>
              </w:rPr>
              <w:t>GPA: 4.94</w:t>
            </w:r>
          </w:p>
          <w:p w14:paraId="4FF2EEAF" w14:textId="12B0ECE3" w:rsidR="00BB5BDB" w:rsidRDefault="00BB5BDB" w:rsidP="00BB5BDB">
            <w:pPr>
              <w:rPr>
                <w:b/>
                <w:bCs/>
                <w:color w:val="B85A22" w:themeColor="accent2" w:themeShade="BF"/>
              </w:rPr>
            </w:pPr>
          </w:p>
          <w:p w14:paraId="287C6D80" w14:textId="77777777" w:rsidR="0071400E" w:rsidRPr="00BB5BDB" w:rsidRDefault="0071400E" w:rsidP="00BB5BDB">
            <w:pPr>
              <w:rPr>
                <w:b/>
                <w:bCs/>
                <w:color w:val="B85A22" w:themeColor="accent2" w:themeShade="BF"/>
              </w:rPr>
            </w:pPr>
          </w:p>
          <w:p w14:paraId="095B39E2" w14:textId="77777777" w:rsidR="00C03979" w:rsidRDefault="00C03979" w:rsidP="00C03979">
            <w:pPr>
              <w:pStyle w:val="Heading2"/>
            </w:pPr>
            <w:r>
              <w:t>Achivments</w:t>
            </w:r>
          </w:p>
          <w:p w14:paraId="0BC858B7" w14:textId="77777777" w:rsidR="00C03979" w:rsidRPr="00C03979" w:rsidRDefault="00C03979" w:rsidP="00C03979">
            <w:pPr>
              <w:pStyle w:val="ListParagraph"/>
              <w:numPr>
                <w:ilvl w:val="0"/>
                <w:numId w:val="3"/>
              </w:numPr>
            </w:pPr>
            <w:r w:rsidRPr="00C03979">
              <w:t xml:space="preserve">Certificate of Appreciation for </w:t>
            </w:r>
            <w:r w:rsidRPr="00794495">
              <w:rPr>
                <w:color w:val="B85A22" w:themeColor="accent2" w:themeShade="BF"/>
              </w:rPr>
              <w:t>Outstanding academic performance</w:t>
            </w:r>
            <w:r w:rsidRPr="00C03979">
              <w:t xml:space="preserve"> in Summer 2019</w:t>
            </w:r>
          </w:p>
          <w:p w14:paraId="20000E25" w14:textId="77777777" w:rsidR="00C03979" w:rsidRPr="00C03979" w:rsidRDefault="00C03979" w:rsidP="00C03979">
            <w:pPr>
              <w:pStyle w:val="ListParagraph"/>
              <w:numPr>
                <w:ilvl w:val="0"/>
                <w:numId w:val="3"/>
              </w:numPr>
            </w:pPr>
            <w:r w:rsidRPr="00C03979">
              <w:t xml:space="preserve">Certificate of Appreciation for </w:t>
            </w:r>
            <w:r w:rsidRPr="00794495">
              <w:rPr>
                <w:color w:val="B85A22" w:themeColor="accent2" w:themeShade="BF"/>
              </w:rPr>
              <w:t>Outstanding academic performance</w:t>
            </w:r>
            <w:r w:rsidRPr="00C03979">
              <w:t xml:space="preserve"> in Summer 2020</w:t>
            </w:r>
          </w:p>
          <w:p w14:paraId="3D2B549E" w14:textId="77777777" w:rsidR="00C03979" w:rsidRPr="00C03979" w:rsidRDefault="00C03979" w:rsidP="00C03979">
            <w:pPr>
              <w:pStyle w:val="ListParagraph"/>
              <w:numPr>
                <w:ilvl w:val="0"/>
                <w:numId w:val="3"/>
              </w:numPr>
            </w:pPr>
            <w:r w:rsidRPr="00794495">
              <w:rPr>
                <w:b/>
                <w:bCs/>
                <w:color w:val="B85A22" w:themeColor="accent2" w:themeShade="BF"/>
              </w:rPr>
              <w:t>9</w:t>
            </w:r>
            <w:r w:rsidRPr="00794495">
              <w:rPr>
                <w:b/>
                <w:bCs/>
                <w:color w:val="B85A22" w:themeColor="accent2" w:themeShade="BF"/>
                <w:vertAlign w:val="superscript"/>
              </w:rPr>
              <w:t>th</w:t>
            </w:r>
            <w:r w:rsidRPr="00794495">
              <w:rPr>
                <w:b/>
                <w:bCs/>
                <w:color w:val="B85A22" w:themeColor="accent2" w:themeShade="BF"/>
              </w:rPr>
              <w:t xml:space="preserve"> position</w:t>
            </w:r>
            <w:r w:rsidRPr="00794495">
              <w:rPr>
                <w:color w:val="B85A22" w:themeColor="accent2" w:themeShade="BF"/>
              </w:rPr>
              <w:t xml:space="preserve"> </w:t>
            </w:r>
            <w:r w:rsidRPr="00C03979">
              <w:t>at DIU Intra University Girl’s Programming Contest Spring-2019</w:t>
            </w:r>
          </w:p>
          <w:p w14:paraId="425A0D8F" w14:textId="77777777" w:rsidR="00C03979" w:rsidRPr="00C03979" w:rsidRDefault="00C03979" w:rsidP="00C03979">
            <w:pPr>
              <w:pStyle w:val="ListParagraph"/>
              <w:numPr>
                <w:ilvl w:val="0"/>
                <w:numId w:val="3"/>
              </w:numPr>
            </w:pPr>
            <w:r w:rsidRPr="00794495">
              <w:rPr>
                <w:b/>
                <w:bCs/>
                <w:color w:val="B85A22" w:themeColor="accent2" w:themeShade="BF"/>
              </w:rPr>
              <w:t>4</w:t>
            </w:r>
            <w:r w:rsidRPr="00794495">
              <w:rPr>
                <w:b/>
                <w:bCs/>
                <w:color w:val="B85A22" w:themeColor="accent2" w:themeShade="BF"/>
                <w:vertAlign w:val="superscript"/>
              </w:rPr>
              <w:t>th</w:t>
            </w:r>
            <w:r w:rsidRPr="00794495">
              <w:rPr>
                <w:b/>
                <w:bCs/>
                <w:color w:val="B85A22" w:themeColor="accent2" w:themeShade="BF"/>
              </w:rPr>
              <w:t xml:space="preserve"> position</w:t>
            </w:r>
            <w:r w:rsidRPr="00794495">
              <w:rPr>
                <w:color w:val="B85A22" w:themeColor="accent2" w:themeShade="BF"/>
              </w:rPr>
              <w:t xml:space="preserve"> </w:t>
            </w:r>
            <w:r w:rsidRPr="00C03979">
              <w:t>at DIU Intra Department Programming contest Summer-2019</w:t>
            </w:r>
          </w:p>
          <w:p w14:paraId="13C710D3" w14:textId="77777777" w:rsidR="00C03979" w:rsidRPr="00C03979" w:rsidRDefault="00C03979" w:rsidP="00C03979">
            <w:pPr>
              <w:pStyle w:val="ListParagraph"/>
              <w:numPr>
                <w:ilvl w:val="0"/>
                <w:numId w:val="3"/>
              </w:numPr>
            </w:pPr>
            <w:r w:rsidRPr="00794495">
              <w:rPr>
                <w:b/>
                <w:bCs/>
                <w:color w:val="B85A22" w:themeColor="accent2" w:themeShade="BF"/>
              </w:rPr>
              <w:t>12</w:t>
            </w:r>
            <w:r w:rsidRPr="00794495">
              <w:rPr>
                <w:b/>
                <w:bCs/>
                <w:color w:val="B85A22" w:themeColor="accent2" w:themeShade="BF"/>
                <w:vertAlign w:val="superscript"/>
              </w:rPr>
              <w:t>th</w:t>
            </w:r>
            <w:r w:rsidRPr="00794495">
              <w:rPr>
                <w:b/>
                <w:bCs/>
                <w:color w:val="B85A22" w:themeColor="accent2" w:themeShade="BF"/>
              </w:rPr>
              <w:t xml:space="preserve"> position</w:t>
            </w:r>
            <w:r w:rsidRPr="00794495">
              <w:rPr>
                <w:color w:val="B85A22" w:themeColor="accent2" w:themeShade="BF"/>
              </w:rPr>
              <w:t xml:space="preserve"> </w:t>
            </w:r>
            <w:r w:rsidRPr="00C03979">
              <w:t>at DIU Intra Department Programming contest Spring-2019</w:t>
            </w:r>
          </w:p>
          <w:p w14:paraId="082BF665" w14:textId="6B92A8C4" w:rsidR="00490B57" w:rsidRDefault="00490B57" w:rsidP="00F408F2">
            <w:r w:rsidRPr="00C03979">
              <w:t xml:space="preserve"> </w:t>
            </w:r>
          </w:p>
          <w:p w14:paraId="2A2789FC" w14:textId="77777777" w:rsidR="00C8222D" w:rsidRDefault="00C8222D" w:rsidP="00F408F2"/>
          <w:p w14:paraId="70D17F17" w14:textId="77777777" w:rsidR="00C03979" w:rsidRDefault="00C03979" w:rsidP="00C03979">
            <w:pPr>
              <w:pStyle w:val="Heading2"/>
            </w:pPr>
            <w:r>
              <w:t>Extra CURRicular Activities</w:t>
            </w:r>
          </w:p>
          <w:p w14:paraId="30058ED1" w14:textId="77777777" w:rsidR="00C03979" w:rsidRPr="006455D1" w:rsidRDefault="00C03979" w:rsidP="00C03979">
            <w:pPr>
              <w:pStyle w:val="ListParagraph"/>
              <w:numPr>
                <w:ilvl w:val="0"/>
                <w:numId w:val="4"/>
              </w:numPr>
              <w:tabs>
                <w:tab w:val="left" w:pos="6330"/>
              </w:tabs>
              <w:rPr>
                <w:b/>
                <w:bCs/>
              </w:rPr>
            </w:pPr>
            <w:r>
              <w:t xml:space="preserve">I was a volunteer in the Venue Management department at the </w:t>
            </w:r>
            <w:r w:rsidRPr="006455D1">
              <w:rPr>
                <w:b/>
                <w:bCs/>
              </w:rPr>
              <w:t>2</w:t>
            </w:r>
            <w:r w:rsidRPr="006455D1">
              <w:rPr>
                <w:b/>
                <w:bCs/>
                <w:vertAlign w:val="superscript"/>
              </w:rPr>
              <w:t>nd</w:t>
            </w:r>
            <w:r w:rsidRPr="006455D1">
              <w:rPr>
                <w:b/>
                <w:bCs/>
              </w:rPr>
              <w:t xml:space="preserve"> International Conference on Cyber Security and Computer Science. (ICONCS 2020) </w:t>
            </w:r>
          </w:p>
          <w:p w14:paraId="6044AC55" w14:textId="3AE9D517" w:rsidR="00C03979" w:rsidRDefault="00C03979" w:rsidP="00C03979">
            <w:pPr>
              <w:pStyle w:val="ListParagraph"/>
              <w:numPr>
                <w:ilvl w:val="0"/>
                <w:numId w:val="4"/>
              </w:numPr>
              <w:tabs>
                <w:tab w:val="left" w:pos="6330"/>
              </w:tabs>
              <w:rPr>
                <w:b/>
                <w:bCs/>
              </w:rPr>
            </w:pPr>
            <w:r>
              <w:t xml:space="preserve">I participated as one of the five selected students from Daffodil International University to in the </w:t>
            </w:r>
            <w:r w:rsidRPr="006455D1">
              <w:rPr>
                <w:b/>
                <w:bCs/>
              </w:rPr>
              <w:t>Virtual ATU.net 2020.</w:t>
            </w:r>
          </w:p>
          <w:p w14:paraId="37A0B7AF" w14:textId="498FA7C1" w:rsidR="00CD6D47" w:rsidRDefault="00CD6D47" w:rsidP="00CD6D47">
            <w:pPr>
              <w:tabs>
                <w:tab w:val="left" w:pos="6330"/>
              </w:tabs>
              <w:rPr>
                <w:b/>
                <w:bCs/>
              </w:rPr>
            </w:pPr>
          </w:p>
          <w:p w14:paraId="272361BE" w14:textId="48818158" w:rsidR="00CD6D47" w:rsidRDefault="00CD6D47" w:rsidP="00CD6D47">
            <w:pPr>
              <w:tabs>
                <w:tab w:val="left" w:pos="6330"/>
              </w:tabs>
              <w:rPr>
                <w:b/>
                <w:bCs/>
              </w:rPr>
            </w:pPr>
          </w:p>
          <w:p w14:paraId="2B4BEF80" w14:textId="77777777" w:rsidR="0071400E" w:rsidRDefault="0071400E" w:rsidP="00CD6D47">
            <w:pPr>
              <w:tabs>
                <w:tab w:val="left" w:pos="6330"/>
              </w:tabs>
              <w:rPr>
                <w:b/>
                <w:bCs/>
              </w:rPr>
            </w:pPr>
          </w:p>
          <w:p w14:paraId="35B57735" w14:textId="37852D59" w:rsidR="00CD6D47" w:rsidRDefault="00CD6D47" w:rsidP="00CD6D47">
            <w:pPr>
              <w:pStyle w:val="Heading2"/>
            </w:pPr>
            <w:r>
              <w:t>Reference</w:t>
            </w:r>
          </w:p>
          <w:p w14:paraId="534268A5" w14:textId="1B2FD5DF" w:rsidR="00CD6D47" w:rsidRDefault="00CD6D47" w:rsidP="00CD6D47">
            <w:pPr>
              <w:tabs>
                <w:tab w:val="left" w:pos="6330"/>
              </w:tabs>
              <w:rPr>
                <w:b/>
                <w:bCs/>
              </w:rPr>
            </w:pPr>
          </w:p>
          <w:p w14:paraId="74189B1A" w14:textId="77777777" w:rsidR="0071400E" w:rsidRPr="0071400E" w:rsidRDefault="0071400E" w:rsidP="00F408F2">
            <w:pPr>
              <w:rPr>
                <w:sz w:val="22"/>
              </w:rPr>
            </w:pPr>
            <w:r w:rsidRPr="0071400E">
              <w:rPr>
                <w:sz w:val="22"/>
              </w:rPr>
              <w:t xml:space="preserve">Professor </w:t>
            </w:r>
            <w:r w:rsidRPr="0071400E">
              <w:rPr>
                <w:b/>
                <w:bCs/>
                <w:sz w:val="22"/>
              </w:rPr>
              <w:t>Dr. Touhid Bhuiyan,</w:t>
            </w:r>
            <w:r w:rsidRPr="0071400E">
              <w:rPr>
                <w:sz w:val="22"/>
              </w:rPr>
              <w:t xml:space="preserve"> </w:t>
            </w:r>
          </w:p>
          <w:p w14:paraId="67DCA380" w14:textId="77777777" w:rsidR="0071400E" w:rsidRPr="0071400E" w:rsidRDefault="0071400E" w:rsidP="00F408F2">
            <w:pPr>
              <w:rPr>
                <w:color w:val="B85A22" w:themeColor="accent2" w:themeShade="BF"/>
              </w:rPr>
            </w:pPr>
            <w:r w:rsidRPr="0071400E">
              <w:rPr>
                <w:color w:val="B85A22" w:themeColor="accent2" w:themeShade="BF"/>
                <w:sz w:val="22"/>
              </w:rPr>
              <w:t>Department Head,</w:t>
            </w:r>
            <w:r w:rsidRPr="0071400E">
              <w:rPr>
                <w:color w:val="B85A22" w:themeColor="accent2" w:themeShade="BF"/>
              </w:rPr>
              <w:t xml:space="preserve"> </w:t>
            </w:r>
          </w:p>
          <w:p w14:paraId="4679A784" w14:textId="77777777" w:rsidR="00490B57" w:rsidRDefault="0071400E" w:rsidP="00F408F2">
            <w:r>
              <w:t>Department of Computer Science and engineering.</w:t>
            </w:r>
          </w:p>
          <w:p w14:paraId="03689D68" w14:textId="77777777" w:rsidR="00433CEB" w:rsidRDefault="0071400E" w:rsidP="00F408F2">
            <w:r>
              <w:t xml:space="preserve">Daffodil International university </w:t>
            </w:r>
          </w:p>
          <w:p w14:paraId="72C0CB4A" w14:textId="1F726A66" w:rsidR="0071400E" w:rsidRPr="00433CEB" w:rsidRDefault="0071400E" w:rsidP="00F408F2">
            <w:r>
              <w:br/>
            </w:r>
            <w:r w:rsidRPr="00433CEB">
              <w:rPr>
                <w:b/>
                <w:bCs/>
              </w:rPr>
              <w:t>Phone:</w:t>
            </w:r>
            <w:r w:rsidRPr="00433CEB">
              <w:t xml:space="preserve"> </w:t>
            </w:r>
            <w:r w:rsidR="00433CEB" w:rsidRPr="00433CEB">
              <w:t>01847140016</w:t>
            </w:r>
          </w:p>
          <w:p w14:paraId="225CA8A8" w14:textId="3AD4A0BD" w:rsidR="00433CEB" w:rsidRPr="00433CEB" w:rsidRDefault="00433CEB" w:rsidP="00F408F2">
            <w:r w:rsidRPr="00433CEB">
              <w:rPr>
                <w:b/>
                <w:bCs/>
              </w:rPr>
              <w:t>Email:</w:t>
            </w:r>
            <w:r w:rsidRPr="00433CEB">
              <w:t xml:space="preserve"> </w:t>
            </w:r>
            <w:r w:rsidRPr="00433CEB">
              <w:t>headcse@daffodilvarsity.edu.bd</w:t>
            </w:r>
          </w:p>
          <w:p w14:paraId="4A18C63E" w14:textId="77777777" w:rsidR="0071400E" w:rsidRDefault="0071400E" w:rsidP="00F408F2"/>
          <w:p w14:paraId="1028AE7C" w14:textId="2375A17C" w:rsidR="0071400E" w:rsidRPr="004D3011" w:rsidRDefault="0071400E" w:rsidP="00F408F2">
            <w:pPr>
              <w:rPr>
                <w:color w:val="FFFFFF" w:themeColor="background1"/>
              </w:rPr>
            </w:pPr>
          </w:p>
        </w:tc>
      </w:tr>
    </w:tbl>
    <w:p w14:paraId="6D622EF1" w14:textId="77777777" w:rsidR="009B6472" w:rsidRDefault="009B6472" w:rsidP="000C45FF">
      <w:pPr>
        <w:tabs>
          <w:tab w:val="left" w:pos="990"/>
        </w:tabs>
      </w:pPr>
    </w:p>
    <w:sectPr w:rsidR="009B6472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FF8E5" w14:textId="77777777" w:rsidR="00EB7001" w:rsidRDefault="00EB7001" w:rsidP="000C45FF">
      <w:r>
        <w:separator/>
      </w:r>
    </w:p>
  </w:endnote>
  <w:endnote w:type="continuationSeparator" w:id="0">
    <w:p w14:paraId="4C4EFF29" w14:textId="77777777" w:rsidR="00EB7001" w:rsidRDefault="00EB700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31B4E" w14:textId="77777777" w:rsidR="00EB7001" w:rsidRDefault="00EB7001" w:rsidP="000C45FF">
      <w:r>
        <w:separator/>
      </w:r>
    </w:p>
  </w:footnote>
  <w:footnote w:type="continuationSeparator" w:id="0">
    <w:p w14:paraId="40C3D352" w14:textId="77777777" w:rsidR="00EB7001" w:rsidRDefault="00EB700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CD08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613036" wp14:editId="2B832A8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1192"/>
    <w:multiLevelType w:val="hybridMultilevel"/>
    <w:tmpl w:val="4E3E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21E66"/>
    <w:multiLevelType w:val="hybridMultilevel"/>
    <w:tmpl w:val="D3448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7151E"/>
    <w:multiLevelType w:val="hybridMultilevel"/>
    <w:tmpl w:val="9062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B391E"/>
    <w:multiLevelType w:val="hybridMultilevel"/>
    <w:tmpl w:val="E5B6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A7426"/>
    <w:multiLevelType w:val="hybridMultilevel"/>
    <w:tmpl w:val="6CB0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AB"/>
    <w:rsid w:val="000176A4"/>
    <w:rsid w:val="00036450"/>
    <w:rsid w:val="00084BAB"/>
    <w:rsid w:val="00094499"/>
    <w:rsid w:val="000C45FF"/>
    <w:rsid w:val="000D3A35"/>
    <w:rsid w:val="000E3FD1"/>
    <w:rsid w:val="00112054"/>
    <w:rsid w:val="001317D8"/>
    <w:rsid w:val="00140539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850E3"/>
    <w:rsid w:val="002F2E75"/>
    <w:rsid w:val="0030481B"/>
    <w:rsid w:val="003156FC"/>
    <w:rsid w:val="003254B5"/>
    <w:rsid w:val="0037121F"/>
    <w:rsid w:val="003910D8"/>
    <w:rsid w:val="0039190B"/>
    <w:rsid w:val="003A6B7D"/>
    <w:rsid w:val="003B06CA"/>
    <w:rsid w:val="004071FC"/>
    <w:rsid w:val="00433CEB"/>
    <w:rsid w:val="00445947"/>
    <w:rsid w:val="004813B3"/>
    <w:rsid w:val="00490B57"/>
    <w:rsid w:val="00496591"/>
    <w:rsid w:val="004A1075"/>
    <w:rsid w:val="004C63E4"/>
    <w:rsid w:val="004D3011"/>
    <w:rsid w:val="005262AC"/>
    <w:rsid w:val="005E39D5"/>
    <w:rsid w:val="00600670"/>
    <w:rsid w:val="0062123A"/>
    <w:rsid w:val="00646E75"/>
    <w:rsid w:val="00647496"/>
    <w:rsid w:val="006771D0"/>
    <w:rsid w:val="00692857"/>
    <w:rsid w:val="006B0E5A"/>
    <w:rsid w:val="0071400E"/>
    <w:rsid w:val="00714DE7"/>
    <w:rsid w:val="00715FCB"/>
    <w:rsid w:val="00725B44"/>
    <w:rsid w:val="00743101"/>
    <w:rsid w:val="00764C9F"/>
    <w:rsid w:val="007775E1"/>
    <w:rsid w:val="007867A0"/>
    <w:rsid w:val="007927F5"/>
    <w:rsid w:val="00794495"/>
    <w:rsid w:val="007D2EFB"/>
    <w:rsid w:val="00802CA0"/>
    <w:rsid w:val="00876B0E"/>
    <w:rsid w:val="008D258D"/>
    <w:rsid w:val="008E6ECE"/>
    <w:rsid w:val="009260CD"/>
    <w:rsid w:val="00940A66"/>
    <w:rsid w:val="00941E70"/>
    <w:rsid w:val="00952C25"/>
    <w:rsid w:val="0095514D"/>
    <w:rsid w:val="00984461"/>
    <w:rsid w:val="009B6472"/>
    <w:rsid w:val="009F1036"/>
    <w:rsid w:val="00A2118D"/>
    <w:rsid w:val="00A3470A"/>
    <w:rsid w:val="00AD0A50"/>
    <w:rsid w:val="00AD76E2"/>
    <w:rsid w:val="00B013B1"/>
    <w:rsid w:val="00B20152"/>
    <w:rsid w:val="00B359E4"/>
    <w:rsid w:val="00B57D98"/>
    <w:rsid w:val="00B67554"/>
    <w:rsid w:val="00B70850"/>
    <w:rsid w:val="00B847C4"/>
    <w:rsid w:val="00BB5BDB"/>
    <w:rsid w:val="00C03979"/>
    <w:rsid w:val="00C066B6"/>
    <w:rsid w:val="00C37BA1"/>
    <w:rsid w:val="00C4674C"/>
    <w:rsid w:val="00C506CF"/>
    <w:rsid w:val="00C72BED"/>
    <w:rsid w:val="00C8222D"/>
    <w:rsid w:val="00C9578B"/>
    <w:rsid w:val="00CB0055"/>
    <w:rsid w:val="00CD60B5"/>
    <w:rsid w:val="00CD6D47"/>
    <w:rsid w:val="00D14BBA"/>
    <w:rsid w:val="00D2522B"/>
    <w:rsid w:val="00D27A1D"/>
    <w:rsid w:val="00D422DE"/>
    <w:rsid w:val="00D5459D"/>
    <w:rsid w:val="00DA1F4D"/>
    <w:rsid w:val="00DD172A"/>
    <w:rsid w:val="00E24F12"/>
    <w:rsid w:val="00E25A26"/>
    <w:rsid w:val="00E4381A"/>
    <w:rsid w:val="00E55D74"/>
    <w:rsid w:val="00EB7001"/>
    <w:rsid w:val="00EB7B34"/>
    <w:rsid w:val="00F31F4F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D4F4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9B64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D6D4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vaziz2409@gmail.com" TargetMode="External"/><Relationship Id="rId13" Type="http://schemas.openxmlformats.org/officeDocument/2006/relationships/hyperlink" Target="https://coffee-queen.netlify.app/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ithub.com/Shova24/Genome-Pattern-Matching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view/shova2409/home?authuser=1&amp;fbclid=IwAR0Siq0fDp7L3v6xTPwT7lKrlcM2awfgLuNPHsImgt452Ru4Ckgr7DyDa0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hova24/CR_Finder.git" TargetMode="External"/><Relationship Id="rId10" Type="http://schemas.openxmlformats.org/officeDocument/2006/relationships/hyperlink" Target="https://www.linkedin.com/in/jannatul-ferdous-shova-3615371a9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ova24" TargetMode="External"/><Relationship Id="rId14" Type="http://schemas.openxmlformats.org/officeDocument/2006/relationships/hyperlink" Target="https://food-e-site.netlify.app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F6761BD9AE48ABB3B6E7899DD04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B9B26-2FE9-4A3F-B2CC-33FBC993B460}"/>
      </w:docPartPr>
      <w:docPartBody>
        <w:p w:rsidR="00000000" w:rsidRDefault="009F3E57">
          <w:pPr>
            <w:pStyle w:val="87F6761BD9AE48ABB3B6E7899DD04F5C"/>
          </w:pPr>
          <w:r w:rsidRPr="00CB0055">
            <w:t>Contact</w:t>
          </w:r>
        </w:p>
      </w:docPartBody>
    </w:docPart>
    <w:docPart>
      <w:docPartPr>
        <w:name w:val="E2164F8C9525444AB70740B7045FD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09DBF-D665-464F-9629-2D1662759B17}"/>
      </w:docPartPr>
      <w:docPartBody>
        <w:p w:rsidR="00000000" w:rsidRDefault="005B0781" w:rsidP="005B0781">
          <w:pPr>
            <w:pStyle w:val="E2164F8C9525444AB70740B7045FD299"/>
          </w:pPr>
          <w:r w:rsidRPr="004D3011">
            <w:t>PHONE:</w:t>
          </w:r>
        </w:p>
      </w:docPartBody>
    </w:docPart>
    <w:docPart>
      <w:docPartPr>
        <w:name w:val="F92AB2EBEC884BFBA531C5CB05821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EAED6-04C4-4C64-B78E-C7E99F6B084A}"/>
      </w:docPartPr>
      <w:docPartBody>
        <w:p w:rsidR="00000000" w:rsidRDefault="005B0781" w:rsidP="005B0781">
          <w:pPr>
            <w:pStyle w:val="F92AB2EBEC884BFBA531C5CB05821AF7"/>
          </w:pPr>
          <w:r w:rsidRPr="004D3011">
            <w:t>EMAIL:</w:t>
          </w:r>
        </w:p>
      </w:docPartBody>
    </w:docPart>
    <w:docPart>
      <w:docPartPr>
        <w:name w:val="A3981CAC20C941569EDD2A37FEFBF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49F0E-551A-4AFA-B385-1D55AA94FBD6}"/>
      </w:docPartPr>
      <w:docPartBody>
        <w:p w:rsidR="00000000" w:rsidRDefault="005B0781" w:rsidP="005B0781">
          <w:pPr>
            <w:pStyle w:val="A3981CAC20C941569EDD2A37FEFBF713"/>
          </w:pPr>
          <w:r w:rsidRPr="00036450">
            <w:t>EDUCATION</w:t>
          </w:r>
        </w:p>
      </w:docPartBody>
    </w:docPart>
    <w:docPart>
      <w:docPartPr>
        <w:name w:val="46CFCA91E2B24DA1938C47919A160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F17B3-FD67-44B7-951B-ECB9DDA4D327}"/>
      </w:docPartPr>
      <w:docPartBody>
        <w:p w:rsidR="00000000" w:rsidRDefault="005B0781" w:rsidP="005B0781">
          <w:pPr>
            <w:pStyle w:val="46CFCA91E2B24DA1938C47919A160BF2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81"/>
    <w:rsid w:val="005B0781"/>
    <w:rsid w:val="009F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B0781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653654BF34D0FAD061EF468826AFB">
    <w:name w:val="5C5653654BF34D0FAD061EF468826AFB"/>
  </w:style>
  <w:style w:type="paragraph" w:customStyle="1" w:styleId="98835B8D20B64EAA9BB4DC9E244D5A05">
    <w:name w:val="98835B8D20B64EAA9BB4DC9E244D5A05"/>
  </w:style>
  <w:style w:type="paragraph" w:customStyle="1" w:styleId="E4AEC553E3294296B2D74C4FD9A08E58">
    <w:name w:val="E4AEC553E3294296B2D74C4FD9A08E58"/>
  </w:style>
  <w:style w:type="paragraph" w:customStyle="1" w:styleId="A5B6C829409C49248DDEE6D339141664">
    <w:name w:val="A5B6C829409C49248DDEE6D339141664"/>
  </w:style>
  <w:style w:type="paragraph" w:customStyle="1" w:styleId="87F6761BD9AE48ABB3B6E7899DD04F5C">
    <w:name w:val="87F6761BD9AE48ABB3B6E7899DD04F5C"/>
  </w:style>
  <w:style w:type="paragraph" w:customStyle="1" w:styleId="2354E78FB8084D999B5144F7551738B1">
    <w:name w:val="2354E78FB8084D999B5144F7551738B1"/>
  </w:style>
  <w:style w:type="paragraph" w:customStyle="1" w:styleId="A8D813FF05304060A2894EDCC6613029">
    <w:name w:val="A8D813FF05304060A2894EDCC6613029"/>
  </w:style>
  <w:style w:type="paragraph" w:customStyle="1" w:styleId="96AF52BACE194049843F092C47C2EBA6">
    <w:name w:val="96AF52BACE194049843F092C47C2EBA6"/>
  </w:style>
  <w:style w:type="paragraph" w:customStyle="1" w:styleId="DBC25C85104D44BC90628A4D62850295">
    <w:name w:val="DBC25C85104D44BC90628A4D62850295"/>
  </w:style>
  <w:style w:type="paragraph" w:customStyle="1" w:styleId="065916C26AF1425EA99FB9E9EC3C8B95">
    <w:name w:val="065916C26AF1425EA99FB9E9EC3C8B9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E61A359B9E74496A380972D31B7315F">
    <w:name w:val="EE61A359B9E74496A380972D31B7315F"/>
  </w:style>
  <w:style w:type="paragraph" w:customStyle="1" w:styleId="A69B8DF1685D499C8D7A679E6EF0EBF5">
    <w:name w:val="A69B8DF1685D499C8D7A679E6EF0EBF5"/>
  </w:style>
  <w:style w:type="paragraph" w:customStyle="1" w:styleId="CDCCCBDF38ED42C9AC89017F6B33298D">
    <w:name w:val="CDCCCBDF38ED42C9AC89017F6B33298D"/>
  </w:style>
  <w:style w:type="paragraph" w:customStyle="1" w:styleId="A90342CA2B7349B0ACB520BA5DE6CA8A">
    <w:name w:val="A90342CA2B7349B0ACB520BA5DE6CA8A"/>
  </w:style>
  <w:style w:type="paragraph" w:customStyle="1" w:styleId="44B0FAAEF26B475CBCFC176887D4074F">
    <w:name w:val="44B0FAAEF26B475CBCFC176887D4074F"/>
  </w:style>
  <w:style w:type="paragraph" w:customStyle="1" w:styleId="68BEF8813411455B871DB734CEC89148">
    <w:name w:val="68BEF8813411455B871DB734CEC89148"/>
  </w:style>
  <w:style w:type="paragraph" w:customStyle="1" w:styleId="624CD05A4C6A4399863AE62AE26DAAAF">
    <w:name w:val="624CD05A4C6A4399863AE62AE26DAAAF"/>
  </w:style>
  <w:style w:type="paragraph" w:customStyle="1" w:styleId="79FC3592668F40E78C3FEC0C294FD53C">
    <w:name w:val="79FC3592668F40E78C3FEC0C294FD53C"/>
  </w:style>
  <w:style w:type="paragraph" w:customStyle="1" w:styleId="92F211296ECF4511B06DEE5D0B801CB6">
    <w:name w:val="92F211296ECF4511B06DEE5D0B801CB6"/>
  </w:style>
  <w:style w:type="paragraph" w:customStyle="1" w:styleId="941AF6B5DE4B40CE866438B1263D297F">
    <w:name w:val="941AF6B5DE4B40CE866438B1263D297F"/>
  </w:style>
  <w:style w:type="paragraph" w:customStyle="1" w:styleId="72D34532417F489589A053697B417F4F">
    <w:name w:val="72D34532417F489589A053697B417F4F"/>
  </w:style>
  <w:style w:type="paragraph" w:customStyle="1" w:styleId="14BC76C53856431593FA8CC3EC0B5731">
    <w:name w:val="14BC76C53856431593FA8CC3EC0B5731"/>
  </w:style>
  <w:style w:type="paragraph" w:customStyle="1" w:styleId="C8998FE06C6C4982A707E55833AB0462">
    <w:name w:val="C8998FE06C6C4982A707E55833AB0462"/>
  </w:style>
  <w:style w:type="paragraph" w:customStyle="1" w:styleId="798343C049874F24AC3E2AEF07B5B4EA">
    <w:name w:val="798343C049874F24AC3E2AEF07B5B4EA"/>
  </w:style>
  <w:style w:type="paragraph" w:customStyle="1" w:styleId="B158D67F962743CD9380645B73ED1966">
    <w:name w:val="B158D67F962743CD9380645B73ED1966"/>
  </w:style>
  <w:style w:type="paragraph" w:customStyle="1" w:styleId="B8B0349DCFF64892922DAB11067DA37F">
    <w:name w:val="B8B0349DCFF64892922DAB11067DA37F"/>
  </w:style>
  <w:style w:type="paragraph" w:customStyle="1" w:styleId="41C0332FCDB245BE9407D1DCB009AD0F">
    <w:name w:val="41C0332FCDB245BE9407D1DCB009AD0F"/>
  </w:style>
  <w:style w:type="paragraph" w:customStyle="1" w:styleId="80713660017E4A8D8C17AA9D767303CC">
    <w:name w:val="80713660017E4A8D8C17AA9D767303CC"/>
  </w:style>
  <w:style w:type="paragraph" w:customStyle="1" w:styleId="589265078DFF49219199BBC344A06667">
    <w:name w:val="589265078DFF49219199BBC344A06667"/>
  </w:style>
  <w:style w:type="paragraph" w:customStyle="1" w:styleId="84902CC7766C45C3990A17295A470F6A">
    <w:name w:val="84902CC7766C45C3990A17295A470F6A"/>
  </w:style>
  <w:style w:type="paragraph" w:customStyle="1" w:styleId="7A5C6A9CC4D9439BAE733937B57767C3">
    <w:name w:val="7A5C6A9CC4D9439BAE733937B57767C3"/>
  </w:style>
  <w:style w:type="paragraph" w:customStyle="1" w:styleId="CF2CDE1828DF414698546FBFBA074B1E">
    <w:name w:val="CF2CDE1828DF414698546FBFBA074B1E"/>
  </w:style>
  <w:style w:type="paragraph" w:customStyle="1" w:styleId="9B87296C8D344841965B60080F299DEF">
    <w:name w:val="9B87296C8D344841965B60080F299DEF"/>
  </w:style>
  <w:style w:type="paragraph" w:customStyle="1" w:styleId="C4389C8B67F349C4A2BCD6D5679E850A">
    <w:name w:val="C4389C8B67F349C4A2BCD6D5679E850A"/>
  </w:style>
  <w:style w:type="paragraph" w:customStyle="1" w:styleId="059EBE83DC51479BAB6BCDDA9BFD4323">
    <w:name w:val="059EBE83DC51479BAB6BCDDA9BFD4323"/>
  </w:style>
  <w:style w:type="paragraph" w:customStyle="1" w:styleId="CC4BD658EA194F43A04B0E66DCA59EAB">
    <w:name w:val="CC4BD658EA194F43A04B0E66DCA59EAB"/>
  </w:style>
  <w:style w:type="paragraph" w:customStyle="1" w:styleId="CC6D00D1080546FB9CEE209FF9EFA159">
    <w:name w:val="CC6D00D1080546FB9CEE209FF9EFA159"/>
  </w:style>
  <w:style w:type="paragraph" w:customStyle="1" w:styleId="937C826CA509411EA581406C8562AAAF">
    <w:name w:val="937C826CA509411EA581406C8562AAAF"/>
  </w:style>
  <w:style w:type="paragraph" w:customStyle="1" w:styleId="840B334A58234ACF87655D1E79587F74">
    <w:name w:val="840B334A58234ACF87655D1E79587F74"/>
  </w:style>
  <w:style w:type="paragraph" w:customStyle="1" w:styleId="A246F7DDE20B4B38843EC1427AC62F84">
    <w:name w:val="A246F7DDE20B4B38843EC1427AC62F84"/>
  </w:style>
  <w:style w:type="character" w:customStyle="1" w:styleId="Heading2Char">
    <w:name w:val="Heading 2 Char"/>
    <w:basedOn w:val="DefaultParagraphFont"/>
    <w:link w:val="Heading2"/>
    <w:uiPriority w:val="9"/>
    <w:rsid w:val="005B0781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8196F70D6E845B485F057FCD421EFF0">
    <w:name w:val="78196F70D6E845B485F057FCD421EFF0"/>
  </w:style>
  <w:style w:type="paragraph" w:customStyle="1" w:styleId="E2164F8C9525444AB70740B7045FD299">
    <w:name w:val="E2164F8C9525444AB70740B7045FD299"/>
    <w:rsid w:val="005B0781"/>
  </w:style>
  <w:style w:type="paragraph" w:customStyle="1" w:styleId="F92AB2EBEC884BFBA531C5CB05821AF7">
    <w:name w:val="F92AB2EBEC884BFBA531C5CB05821AF7"/>
    <w:rsid w:val="005B0781"/>
  </w:style>
  <w:style w:type="paragraph" w:customStyle="1" w:styleId="F2E527A2C7AC442F988D083A9A56C187">
    <w:name w:val="F2E527A2C7AC442F988D083A9A56C187"/>
    <w:rsid w:val="005B0781"/>
  </w:style>
  <w:style w:type="paragraph" w:customStyle="1" w:styleId="9A05DC1ED32E41E9812C046EF4C79823">
    <w:name w:val="9A05DC1ED32E41E9812C046EF4C79823"/>
    <w:rsid w:val="005B0781"/>
  </w:style>
  <w:style w:type="paragraph" w:customStyle="1" w:styleId="3E06304C161E41CC969A3BE7EA2F4749">
    <w:name w:val="3E06304C161E41CC969A3BE7EA2F4749"/>
    <w:rsid w:val="005B0781"/>
  </w:style>
  <w:style w:type="paragraph" w:customStyle="1" w:styleId="C5035D0FED144169B7F9A3E2ADB85415">
    <w:name w:val="C5035D0FED144169B7F9A3E2ADB85415"/>
    <w:rsid w:val="005B0781"/>
  </w:style>
  <w:style w:type="paragraph" w:customStyle="1" w:styleId="E4795AF091454CA5AC5D7448D77C2701">
    <w:name w:val="E4795AF091454CA5AC5D7448D77C2701"/>
    <w:rsid w:val="005B0781"/>
  </w:style>
  <w:style w:type="paragraph" w:customStyle="1" w:styleId="D5EE64C7CF944D28B413A62B8E688439">
    <w:name w:val="D5EE64C7CF944D28B413A62B8E688439"/>
    <w:rsid w:val="005B0781"/>
  </w:style>
  <w:style w:type="paragraph" w:customStyle="1" w:styleId="F03E6B29812F4F6BAA5E087AC5BA3A0F">
    <w:name w:val="F03E6B29812F4F6BAA5E087AC5BA3A0F"/>
    <w:rsid w:val="005B0781"/>
  </w:style>
  <w:style w:type="paragraph" w:customStyle="1" w:styleId="558E38167BB741A98F7103F9A070D8DD">
    <w:name w:val="558E38167BB741A98F7103F9A070D8DD"/>
    <w:rsid w:val="005B0781"/>
  </w:style>
  <w:style w:type="paragraph" w:customStyle="1" w:styleId="AB41F184643945CEB4CD182B1BA06E78">
    <w:name w:val="AB41F184643945CEB4CD182B1BA06E78"/>
    <w:rsid w:val="005B0781"/>
  </w:style>
  <w:style w:type="paragraph" w:customStyle="1" w:styleId="33587ED72BF243A7B9A3A13C1FD7C6C2">
    <w:name w:val="33587ED72BF243A7B9A3A13C1FD7C6C2"/>
    <w:rsid w:val="005B0781"/>
  </w:style>
  <w:style w:type="paragraph" w:customStyle="1" w:styleId="2B0BA00F5D7D4089A75AD56355A3B750">
    <w:name w:val="2B0BA00F5D7D4089A75AD56355A3B750"/>
    <w:rsid w:val="005B0781"/>
  </w:style>
  <w:style w:type="paragraph" w:customStyle="1" w:styleId="473877EA913645EB925E3110A5D0907E">
    <w:name w:val="473877EA913645EB925E3110A5D0907E"/>
    <w:rsid w:val="005B0781"/>
  </w:style>
  <w:style w:type="paragraph" w:customStyle="1" w:styleId="A3981CAC20C941569EDD2A37FEFBF713">
    <w:name w:val="A3981CAC20C941569EDD2A37FEFBF713"/>
    <w:rsid w:val="005B0781"/>
  </w:style>
  <w:style w:type="paragraph" w:customStyle="1" w:styleId="E374BFE081244AE6A16C79EDD2181BBB">
    <w:name w:val="E374BFE081244AE6A16C79EDD2181BBB"/>
    <w:rsid w:val="005B0781"/>
  </w:style>
  <w:style w:type="paragraph" w:customStyle="1" w:styleId="5515C00B844F4D20AB95AF8DB0036E3D">
    <w:name w:val="5515C00B844F4D20AB95AF8DB0036E3D"/>
    <w:rsid w:val="005B0781"/>
  </w:style>
  <w:style w:type="paragraph" w:customStyle="1" w:styleId="08875EE66412424C97A2543FF159E3A8">
    <w:name w:val="08875EE66412424C97A2543FF159E3A8"/>
    <w:rsid w:val="005B0781"/>
  </w:style>
  <w:style w:type="paragraph" w:customStyle="1" w:styleId="7CD190494B8C48D1AC2D641474C3D494">
    <w:name w:val="7CD190494B8C48D1AC2D641474C3D494"/>
    <w:rsid w:val="005B0781"/>
  </w:style>
  <w:style w:type="paragraph" w:customStyle="1" w:styleId="107DB5624C9245CEA98810D2B5ECA37C">
    <w:name w:val="107DB5624C9245CEA98810D2B5ECA37C"/>
    <w:rsid w:val="005B0781"/>
  </w:style>
  <w:style w:type="paragraph" w:customStyle="1" w:styleId="0187CEA0DE654B24A3EE2AF9830FDD85">
    <w:name w:val="0187CEA0DE654B24A3EE2AF9830FDD85"/>
    <w:rsid w:val="005B0781"/>
  </w:style>
  <w:style w:type="paragraph" w:customStyle="1" w:styleId="3091E832B6C54063A851B3EA60FD8457">
    <w:name w:val="3091E832B6C54063A851B3EA60FD8457"/>
    <w:rsid w:val="005B0781"/>
  </w:style>
  <w:style w:type="paragraph" w:customStyle="1" w:styleId="66132F67989B4655A269CE95C27576A7">
    <w:name w:val="66132F67989B4655A269CE95C27576A7"/>
    <w:rsid w:val="005B0781"/>
  </w:style>
  <w:style w:type="paragraph" w:customStyle="1" w:styleId="E8386ED83CAF43E887BDBEBA69DDB242">
    <w:name w:val="E8386ED83CAF43E887BDBEBA69DDB242"/>
    <w:rsid w:val="005B0781"/>
  </w:style>
  <w:style w:type="paragraph" w:customStyle="1" w:styleId="801FDB972D8D49E8A59BB55EC1F48ADA">
    <w:name w:val="801FDB972D8D49E8A59BB55EC1F48ADA"/>
    <w:rsid w:val="005B0781"/>
  </w:style>
  <w:style w:type="paragraph" w:customStyle="1" w:styleId="DBC613AB1D554C1E882137226FC50569">
    <w:name w:val="DBC613AB1D554C1E882137226FC50569"/>
    <w:rsid w:val="005B0781"/>
  </w:style>
  <w:style w:type="paragraph" w:customStyle="1" w:styleId="BAC67CB66DEC4FFDB66A854BECA2F9FD">
    <w:name w:val="BAC67CB66DEC4FFDB66A854BECA2F9FD"/>
    <w:rsid w:val="005B0781"/>
  </w:style>
  <w:style w:type="paragraph" w:customStyle="1" w:styleId="435096E2342249F6A272212FF2F1DA05">
    <w:name w:val="435096E2342249F6A272212FF2F1DA05"/>
    <w:rsid w:val="005B0781"/>
  </w:style>
  <w:style w:type="paragraph" w:customStyle="1" w:styleId="E2518BDE522E495DAA24FBE42117AFB8">
    <w:name w:val="E2518BDE522E495DAA24FBE42117AFB8"/>
    <w:rsid w:val="005B0781"/>
  </w:style>
  <w:style w:type="paragraph" w:customStyle="1" w:styleId="9E4151AEEA60421392BFE3554889130E">
    <w:name w:val="9E4151AEEA60421392BFE3554889130E"/>
    <w:rsid w:val="005B0781"/>
  </w:style>
  <w:style w:type="paragraph" w:customStyle="1" w:styleId="C507FEACE848415791F6790DB9BE9857">
    <w:name w:val="C507FEACE848415791F6790DB9BE9857"/>
    <w:rsid w:val="005B0781"/>
  </w:style>
  <w:style w:type="paragraph" w:customStyle="1" w:styleId="9AAB0C2C5CDB482AB296D81447277B7F">
    <w:name w:val="9AAB0C2C5CDB482AB296D81447277B7F"/>
    <w:rsid w:val="005B0781"/>
  </w:style>
  <w:style w:type="paragraph" w:customStyle="1" w:styleId="8878F48E30404709AC31C9D23E5C22C0">
    <w:name w:val="8878F48E30404709AC31C9D23E5C22C0"/>
    <w:rsid w:val="005B0781"/>
  </w:style>
  <w:style w:type="paragraph" w:customStyle="1" w:styleId="2E629EF71D624590BB36C2CDFBB53B03">
    <w:name w:val="2E629EF71D624590BB36C2CDFBB53B03"/>
    <w:rsid w:val="005B0781"/>
  </w:style>
  <w:style w:type="paragraph" w:customStyle="1" w:styleId="73E8F93A2AE343CBB04E86BCA3DB285D">
    <w:name w:val="73E8F93A2AE343CBB04E86BCA3DB285D"/>
    <w:rsid w:val="005B0781"/>
  </w:style>
  <w:style w:type="paragraph" w:customStyle="1" w:styleId="E6574BBFB6CD4475A99DADC5A63E666C">
    <w:name w:val="E6574BBFB6CD4475A99DADC5A63E666C"/>
    <w:rsid w:val="005B0781"/>
  </w:style>
  <w:style w:type="paragraph" w:customStyle="1" w:styleId="1B9ADB6F0656456FB1ED031439DB25F1">
    <w:name w:val="1B9ADB6F0656456FB1ED031439DB25F1"/>
    <w:rsid w:val="005B0781"/>
  </w:style>
  <w:style w:type="paragraph" w:customStyle="1" w:styleId="ED3B910174C242ED8563E74457582F90">
    <w:name w:val="ED3B910174C242ED8563E74457582F90"/>
    <w:rsid w:val="005B0781"/>
  </w:style>
  <w:style w:type="paragraph" w:customStyle="1" w:styleId="6501E83381EB4693805A863496963CDB">
    <w:name w:val="6501E83381EB4693805A863496963CDB"/>
    <w:rsid w:val="005B0781"/>
  </w:style>
  <w:style w:type="paragraph" w:customStyle="1" w:styleId="77F80F5CDAC34033812C4C687D924F71">
    <w:name w:val="77F80F5CDAC34033812C4C687D924F71"/>
    <w:rsid w:val="005B0781"/>
  </w:style>
  <w:style w:type="paragraph" w:customStyle="1" w:styleId="46CFCA91E2B24DA1938C47919A160BF2">
    <w:name w:val="46CFCA91E2B24DA1938C47919A160BF2"/>
    <w:rsid w:val="005B07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2022-03-24T17:50:00Z</dcterms:created>
  <dcterms:modified xsi:type="dcterms:W3CDTF">2022-03-24T17:52:00Z</dcterms:modified>
</cp:coreProperties>
</file>